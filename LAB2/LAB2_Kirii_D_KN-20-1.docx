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505BD" w14:textId="18CEE740" w:rsidR="003B4B06" w:rsidRPr="008250FB" w:rsidRDefault="00997187" w:rsidP="00094A80">
      <w:pPr>
        <w:spacing w:after="0" w:line="360" w:lineRule="auto"/>
        <w:ind w:firstLine="709"/>
        <w:jc w:val="center"/>
        <w:rPr>
          <w:lang w:val="uk-UA"/>
        </w:rPr>
      </w:pPr>
      <w:r w:rsidRPr="008250FB">
        <w:rPr>
          <w:lang w:val="uk-UA"/>
        </w:rPr>
        <w:t>Лабораторна робота №</w:t>
      </w:r>
      <w:r w:rsidR="007B653F">
        <w:rPr>
          <w:lang w:val="uk-UA"/>
        </w:rPr>
        <w:t>2</w:t>
      </w:r>
    </w:p>
    <w:p w14:paraId="12594238" w14:textId="7DE95FA3" w:rsidR="00727730" w:rsidRPr="008250FB" w:rsidRDefault="00727730" w:rsidP="007B653F">
      <w:pPr>
        <w:spacing w:after="0" w:line="360" w:lineRule="auto"/>
        <w:ind w:firstLine="709"/>
        <w:jc w:val="center"/>
        <w:rPr>
          <w:lang w:val="uk-UA"/>
        </w:rPr>
      </w:pPr>
      <w:r w:rsidRPr="008250FB">
        <w:rPr>
          <w:lang w:val="uk-UA"/>
        </w:rPr>
        <w:t xml:space="preserve">Тема: </w:t>
      </w:r>
      <w:r w:rsidR="007B653F" w:rsidRPr="007B653F">
        <w:rPr>
          <w:lang w:val="uk-UA"/>
        </w:rPr>
        <w:t>Кореляційний аналіз в Excel</w:t>
      </w:r>
    </w:p>
    <w:p w14:paraId="7B6D4728" w14:textId="77777777" w:rsidR="007B653F" w:rsidRPr="007B653F" w:rsidRDefault="00727730" w:rsidP="007B653F">
      <w:pPr>
        <w:spacing w:after="0" w:line="360" w:lineRule="auto"/>
        <w:ind w:left="708" w:firstLine="1"/>
        <w:jc w:val="both"/>
        <w:rPr>
          <w:lang w:val="uk-UA"/>
        </w:rPr>
      </w:pPr>
      <w:r w:rsidRPr="008250FB">
        <w:rPr>
          <w:lang w:val="uk-UA"/>
        </w:rPr>
        <w:t xml:space="preserve">Мета: </w:t>
      </w:r>
      <w:r w:rsidR="007B653F">
        <w:rPr>
          <w:lang w:val="uk-UA"/>
        </w:rPr>
        <w:br/>
      </w:r>
      <w:r w:rsidR="007B653F" w:rsidRPr="007B653F">
        <w:rPr>
          <w:lang w:val="uk-UA"/>
        </w:rPr>
        <w:t xml:space="preserve">1. Вивчити засоби кореляційного аналізу пакету </w:t>
      </w:r>
      <w:r w:rsidR="007B653F">
        <w:t>Excel</w:t>
      </w:r>
    </w:p>
    <w:p w14:paraId="57B8D469" w14:textId="2A4FB25C" w:rsidR="00727730" w:rsidRPr="007B653F" w:rsidRDefault="007B653F" w:rsidP="007B653F">
      <w:pPr>
        <w:spacing w:after="0" w:line="360" w:lineRule="auto"/>
        <w:ind w:firstLine="709"/>
        <w:jc w:val="both"/>
        <w:rPr>
          <w:lang w:val="uk-UA"/>
        </w:rPr>
      </w:pPr>
      <w:r w:rsidRPr="007B653F">
        <w:rPr>
          <w:lang w:val="uk-UA"/>
        </w:rPr>
        <w:t>2. Провести лінійний і множинний кореляційний аналіз</w:t>
      </w:r>
    </w:p>
    <w:p w14:paraId="2F1EC51E" w14:textId="3C605C11" w:rsidR="00997187" w:rsidRPr="008250FB" w:rsidRDefault="00E53153" w:rsidP="00094A80">
      <w:pPr>
        <w:spacing w:after="0" w:line="360" w:lineRule="auto"/>
        <w:ind w:firstLine="709"/>
        <w:jc w:val="center"/>
        <w:rPr>
          <w:rFonts w:eastAsia="Times New Roman"/>
          <w:bCs/>
          <w:color w:val="000000"/>
          <w:lang w:val="uk-UA"/>
        </w:rPr>
      </w:pPr>
      <w:r w:rsidRPr="008250FB">
        <w:rPr>
          <w:rFonts w:eastAsia="Times New Roman"/>
          <w:bCs/>
          <w:color w:val="000000"/>
          <w:lang w:val="uk-UA"/>
        </w:rPr>
        <w:t>Хід роботи:</w:t>
      </w:r>
    </w:p>
    <w:p w14:paraId="698A74A6" w14:textId="565DF87A" w:rsidR="00727730" w:rsidRPr="007B653F" w:rsidRDefault="00727730" w:rsidP="00094A80">
      <w:pPr>
        <w:spacing w:after="0" w:line="360" w:lineRule="auto"/>
        <w:ind w:firstLine="709"/>
        <w:rPr>
          <w:lang w:val="uk-UA"/>
        </w:rPr>
      </w:pPr>
      <w:r w:rsidRPr="008250FB">
        <w:rPr>
          <w:lang w:val="uk-UA"/>
        </w:rPr>
        <w:tab/>
      </w:r>
      <w:r w:rsidRPr="008250FB">
        <w:rPr>
          <w:b/>
          <w:lang w:val="uk-UA"/>
        </w:rPr>
        <w:t>Завдання 1:</w:t>
      </w:r>
      <w:r w:rsidRPr="008250FB">
        <w:rPr>
          <w:lang w:val="uk-UA"/>
        </w:rPr>
        <w:t xml:space="preserve"> </w:t>
      </w:r>
      <w:r w:rsidR="007B653F" w:rsidRPr="007B653F">
        <w:rPr>
          <w:color w:val="000000"/>
          <w:lang w:val="uk-UA"/>
        </w:rPr>
        <w:t xml:space="preserve">Для випадкових величин Х1 і Х2 (масиви х1 і х2) обчислити коефіцієнт кореляції і зробити висновок про наявність лінійної кореляційної зв'язку між ними в пакеті </w:t>
      </w:r>
      <w:r w:rsidR="007B653F">
        <w:rPr>
          <w:color w:val="000000"/>
        </w:rPr>
        <w:t>Excel</w:t>
      </w:r>
      <w:r w:rsidR="007B653F" w:rsidRPr="007B653F">
        <w:rPr>
          <w:color w:val="000000"/>
          <w:lang w:val="uk-UA"/>
        </w:rPr>
        <w:t>.</w:t>
      </w:r>
    </w:p>
    <w:p w14:paraId="0587392F" w14:textId="5AE9B5EF" w:rsidR="00727730" w:rsidRDefault="007B653F" w:rsidP="007B653F">
      <w:pPr>
        <w:spacing w:after="0" w:line="360" w:lineRule="auto"/>
        <w:jc w:val="center"/>
        <w:rPr>
          <w:lang w:val="uk-UA"/>
        </w:rPr>
      </w:pPr>
      <w:r w:rsidRPr="007B653F">
        <w:rPr>
          <w:lang w:val="uk-UA"/>
        </w:rPr>
        <w:drawing>
          <wp:inline distT="0" distB="0" distL="0" distR="0" wp14:anchorId="41A7A32C" wp14:editId="7FF9EAA3">
            <wp:extent cx="5796220" cy="3522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67" cy="3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8237" w14:textId="1152B5C3" w:rsidR="007B653F" w:rsidRPr="008250FB" w:rsidRDefault="007B653F" w:rsidP="007B653F">
      <w:pPr>
        <w:spacing w:after="0" w:line="360" w:lineRule="auto"/>
        <w:jc w:val="center"/>
        <w:rPr>
          <w:lang w:val="uk-UA"/>
        </w:rPr>
      </w:pPr>
      <w:r w:rsidRPr="007B653F">
        <w:rPr>
          <w:lang w:val="uk-UA"/>
        </w:rPr>
        <w:drawing>
          <wp:inline distT="0" distB="0" distL="0" distR="0" wp14:anchorId="2D13C42C" wp14:editId="4ECA6E87">
            <wp:extent cx="5594985" cy="476540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402" cy="47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9471" w14:textId="11410457" w:rsidR="007B653F" w:rsidRDefault="007B653F" w:rsidP="00094A80">
      <w:pPr>
        <w:spacing w:after="0" w:line="360" w:lineRule="auto"/>
        <w:ind w:firstLine="709"/>
        <w:rPr>
          <w:lang w:val="uk-UA"/>
        </w:rPr>
      </w:pPr>
      <w:r w:rsidRPr="007B653F">
        <w:rPr>
          <w:lang w:val="uk-UA"/>
        </w:rPr>
        <w:lastRenderedPageBreak/>
        <w:drawing>
          <wp:inline distT="0" distB="0" distL="0" distR="0" wp14:anchorId="108B51C8" wp14:editId="4BC792E0">
            <wp:extent cx="5528310" cy="293271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305" cy="29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434B" w14:textId="03062C20" w:rsidR="007B653F" w:rsidRPr="007B653F" w:rsidRDefault="007B653F" w:rsidP="007B653F">
      <w:pPr>
        <w:spacing w:after="0" w:line="360" w:lineRule="auto"/>
        <w:ind w:firstLine="709"/>
        <w:jc w:val="center"/>
        <w:rPr>
          <w:lang w:val="uk-UA"/>
        </w:rPr>
      </w:pPr>
      <w:r>
        <w:rPr>
          <w:lang w:val="uk-UA"/>
        </w:rPr>
        <w:t xml:space="preserve">Рис. 1 – </w:t>
      </w:r>
      <w:r>
        <w:rPr>
          <w:lang w:val="en-US"/>
        </w:rPr>
        <w:t>ChatGPT</w:t>
      </w:r>
      <w:r w:rsidRPr="007B653F">
        <w:t xml:space="preserve"> </w:t>
      </w:r>
      <w:r>
        <w:rPr>
          <w:lang w:val="uk-UA"/>
        </w:rPr>
        <w:t>дав відповідь на перше запитання.</w:t>
      </w:r>
    </w:p>
    <w:p w14:paraId="3F3B1E66" w14:textId="1538195F" w:rsidR="0062567B" w:rsidRPr="007B653F" w:rsidRDefault="0062567B" w:rsidP="007B653F">
      <w:pPr>
        <w:spacing w:after="0" w:line="360" w:lineRule="auto"/>
        <w:ind w:firstLine="709"/>
      </w:pPr>
      <w:r w:rsidRPr="008250FB">
        <w:rPr>
          <w:lang w:val="uk-UA"/>
        </w:rPr>
        <w:tab/>
      </w:r>
      <w:r w:rsidRPr="008250FB">
        <w:rPr>
          <w:b/>
          <w:lang w:val="uk-UA"/>
        </w:rPr>
        <w:t>Завдання 2:</w:t>
      </w:r>
      <w:r w:rsidR="007B653F">
        <w:rPr>
          <w:b/>
          <w:lang w:val="uk-UA"/>
        </w:rPr>
        <w:t xml:space="preserve"> </w:t>
      </w:r>
      <w:r w:rsidR="007B653F" w:rsidRPr="007B653F">
        <w:rPr>
          <w:lang w:val="uk-UA"/>
        </w:rPr>
        <w:t>Для випадкових величин Х1, Х2 і Х3 (масиви х1, х2, х3) обчислити коефіцієнти кореляції і зробити висновок про наявність кореляційного зв'язку між ними в пакеті Excel.</w:t>
      </w:r>
    </w:p>
    <w:p w14:paraId="79DF6B63" w14:textId="77777777" w:rsidR="007B653F" w:rsidRDefault="007B653F" w:rsidP="007B653F">
      <w:pPr>
        <w:spacing w:after="0" w:line="360" w:lineRule="auto"/>
        <w:jc w:val="center"/>
        <w:rPr>
          <w:lang w:val="uk-UA"/>
        </w:rPr>
      </w:pPr>
      <w:bookmarkStart w:id="0" w:name="_GoBack"/>
      <w:r w:rsidRPr="007B653F">
        <w:rPr>
          <w:lang w:val="uk-UA"/>
        </w:rPr>
        <w:drawing>
          <wp:inline distT="0" distB="0" distL="0" distR="0" wp14:anchorId="2613449A" wp14:editId="46DCB0DA">
            <wp:extent cx="5803903" cy="44291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156" cy="445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641527" w14:textId="26F0AB11" w:rsidR="00B41703" w:rsidRDefault="007B653F" w:rsidP="007B653F">
      <w:pPr>
        <w:spacing w:after="0" w:line="360" w:lineRule="auto"/>
        <w:jc w:val="center"/>
        <w:rPr>
          <w:lang w:val="uk-UA"/>
        </w:rPr>
      </w:pPr>
      <w:r w:rsidRPr="007B653F">
        <w:rPr>
          <w:lang w:val="uk-UA"/>
        </w:rPr>
        <w:lastRenderedPageBreak/>
        <w:drawing>
          <wp:inline distT="0" distB="0" distL="0" distR="0" wp14:anchorId="03A0B1E5" wp14:editId="6C65DD92">
            <wp:extent cx="5626735" cy="414930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766" cy="41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5E42" w14:textId="7C710565" w:rsidR="007B653F" w:rsidRPr="007B653F" w:rsidRDefault="007B653F" w:rsidP="007B653F">
      <w:pPr>
        <w:spacing w:after="0" w:line="360" w:lineRule="auto"/>
        <w:ind w:firstLine="709"/>
        <w:jc w:val="center"/>
      </w:pPr>
      <w:r>
        <w:rPr>
          <w:lang w:val="uk-UA"/>
        </w:rPr>
        <w:t xml:space="preserve">Рис. 2 – Відповідь </w:t>
      </w:r>
      <w:r>
        <w:rPr>
          <w:lang w:val="en-US"/>
        </w:rPr>
        <w:t>ChatGPT</w:t>
      </w:r>
      <w:r w:rsidRPr="007B653F">
        <w:t xml:space="preserve"> </w:t>
      </w:r>
      <w:r>
        <w:t xml:space="preserve">на друге завдання </w:t>
      </w:r>
    </w:p>
    <w:p w14:paraId="4648FC34" w14:textId="209DAF38" w:rsidR="00B41703" w:rsidRPr="008250FB" w:rsidRDefault="00B41703" w:rsidP="00094A80">
      <w:pPr>
        <w:spacing w:after="0" w:line="360" w:lineRule="auto"/>
        <w:ind w:firstLine="709"/>
        <w:jc w:val="both"/>
        <w:rPr>
          <w:lang w:val="uk-UA"/>
        </w:rPr>
      </w:pPr>
      <w:r w:rsidRPr="008250FB">
        <w:rPr>
          <w:b/>
          <w:lang w:val="uk-UA"/>
        </w:rPr>
        <w:t xml:space="preserve">Завдання 3. </w:t>
      </w:r>
      <w:r w:rsidR="007B653F">
        <w:rPr>
          <w:color w:val="000000"/>
        </w:rPr>
        <w:t>Обчислити значення коефіцієнта кореляції</w:t>
      </w:r>
      <w:r w:rsidR="007B653F">
        <w:rPr>
          <w:color w:val="000000"/>
        </w:rPr>
        <w:t>:</w:t>
      </w:r>
    </w:p>
    <w:p w14:paraId="6D65488E" w14:textId="31793C04" w:rsidR="00B41703" w:rsidRPr="008250FB" w:rsidRDefault="007B653F" w:rsidP="00094A80">
      <w:pPr>
        <w:spacing w:after="0" w:line="360" w:lineRule="auto"/>
        <w:ind w:firstLine="709"/>
        <w:jc w:val="center"/>
        <w:rPr>
          <w:lang w:val="uk-UA"/>
        </w:rPr>
      </w:pPr>
      <w:r w:rsidRPr="007B653F">
        <w:rPr>
          <w:lang w:val="uk-UA"/>
        </w:rPr>
        <w:drawing>
          <wp:inline distT="0" distB="0" distL="0" distR="0" wp14:anchorId="13002B5D" wp14:editId="59B84A86">
            <wp:extent cx="4432963" cy="4070587"/>
            <wp:effectExtent l="0" t="0" r="5715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3732" cy="40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E690" w14:textId="431121BF" w:rsidR="00B41703" w:rsidRPr="008250FB" w:rsidRDefault="00B41703" w:rsidP="007B653F">
      <w:pPr>
        <w:spacing w:after="0" w:line="360" w:lineRule="auto"/>
        <w:ind w:firstLine="709"/>
        <w:jc w:val="center"/>
        <w:rPr>
          <w:lang w:val="uk-UA"/>
        </w:rPr>
      </w:pPr>
      <w:r w:rsidRPr="008250FB">
        <w:rPr>
          <w:lang w:val="uk-UA"/>
        </w:rPr>
        <w:t xml:space="preserve">Рис. </w:t>
      </w:r>
      <w:r w:rsidR="00647242" w:rsidRPr="008250FB">
        <w:rPr>
          <w:lang w:val="uk-UA"/>
        </w:rPr>
        <w:t xml:space="preserve">3 - </w:t>
      </w:r>
      <w:r w:rsidR="007B653F">
        <w:rPr>
          <w:lang w:val="uk-UA"/>
        </w:rPr>
        <w:t xml:space="preserve">Відповідь </w:t>
      </w:r>
      <w:r w:rsidR="007B653F">
        <w:rPr>
          <w:lang w:val="en-US"/>
        </w:rPr>
        <w:t>ChatGPT</w:t>
      </w:r>
      <w:r w:rsidR="007B653F" w:rsidRPr="007B653F">
        <w:t xml:space="preserve"> </w:t>
      </w:r>
      <w:r w:rsidR="007B653F">
        <w:t xml:space="preserve">на </w:t>
      </w:r>
      <w:r w:rsidR="007B653F">
        <w:t>трет</w:t>
      </w:r>
      <w:r w:rsidR="007B653F">
        <w:rPr>
          <w:lang w:val="uk-UA"/>
        </w:rPr>
        <w:t>є</w:t>
      </w:r>
      <w:r w:rsidR="007B653F">
        <w:t xml:space="preserve"> завдання</w:t>
      </w:r>
    </w:p>
    <w:p w14:paraId="01E577C0" w14:textId="29B0FBF7" w:rsidR="00B41703" w:rsidRPr="008250FB" w:rsidRDefault="00094A80" w:rsidP="007B653F">
      <w:pPr>
        <w:spacing w:after="0" w:line="360" w:lineRule="auto"/>
        <w:ind w:firstLine="709"/>
        <w:rPr>
          <w:lang w:val="uk-UA"/>
        </w:rPr>
      </w:pPr>
      <w:r w:rsidRPr="008250FB">
        <w:rPr>
          <w:lang w:val="uk-UA"/>
        </w:rPr>
        <w:lastRenderedPageBreak/>
        <w:tab/>
      </w:r>
      <w:r w:rsidRPr="008250FB">
        <w:rPr>
          <w:b/>
          <w:lang w:val="uk-UA"/>
        </w:rPr>
        <w:t xml:space="preserve">Завдання 4. </w:t>
      </w:r>
      <w:r w:rsidR="007B653F">
        <w:rPr>
          <w:color w:val="000000"/>
        </w:rPr>
        <w:t>Обчислити значення коефіцієнта кореляції для даних тестування (див. Рис.). Індивідуальний бал випробуваного виходить підсумовуванням всіх одиниць, отриманих ним за правильне виконання завдання тесту.</w:t>
      </w:r>
    </w:p>
    <w:p w14:paraId="0D8AC97F" w14:textId="37B553D3" w:rsidR="00094A80" w:rsidRPr="007B653F" w:rsidRDefault="007B653F" w:rsidP="00094A80">
      <w:pPr>
        <w:spacing w:after="0" w:line="360" w:lineRule="auto"/>
        <w:ind w:firstLine="709"/>
        <w:jc w:val="center"/>
        <w:rPr>
          <w:b/>
          <w:lang w:val="uk-UA"/>
        </w:rPr>
      </w:pPr>
      <w:r>
        <w:rPr>
          <w:b/>
          <w:noProof/>
          <w:lang w:val="uk-UA" w:eastAsia="en-US"/>
        </w:rPr>
        <w:t xml:space="preserve">Завдання неможливо зробити за допомогою </w:t>
      </w:r>
      <w:r>
        <w:rPr>
          <w:b/>
          <w:noProof/>
          <w:lang w:val="en-US" w:eastAsia="en-US"/>
        </w:rPr>
        <w:t>ChatGPT</w:t>
      </w:r>
      <w:r>
        <w:rPr>
          <w:b/>
          <w:noProof/>
          <w:lang w:eastAsia="en-US"/>
        </w:rPr>
        <w:t>, оск</w:t>
      </w:r>
      <w:r>
        <w:rPr>
          <w:b/>
          <w:noProof/>
          <w:lang w:val="uk-UA" w:eastAsia="en-US"/>
        </w:rPr>
        <w:t>ільки бот не приймає вхідних картинок</w:t>
      </w:r>
    </w:p>
    <w:p w14:paraId="5D8412AA" w14:textId="77777777" w:rsidR="007B653F" w:rsidRPr="007B653F" w:rsidRDefault="00094A80" w:rsidP="007B653F">
      <w:pPr>
        <w:spacing w:after="0" w:line="360" w:lineRule="auto"/>
        <w:ind w:firstLine="709"/>
        <w:rPr>
          <w:lang w:val="uk-UA"/>
        </w:rPr>
      </w:pPr>
      <w:r w:rsidRPr="008250FB">
        <w:rPr>
          <w:b/>
          <w:lang w:val="uk-UA"/>
        </w:rPr>
        <w:t xml:space="preserve">Завдання 5. </w:t>
      </w:r>
      <w:r w:rsidR="007B653F" w:rsidRPr="007B653F">
        <w:rPr>
          <w:lang w:val="uk-UA"/>
        </w:rPr>
        <w:t xml:space="preserve">У зв'язку з ростом ревматизму в районі А лікар провів обстеження сімей мешканців своєї дільниці з метою виявлення носіїв стрептококової інфекції в кожній родині. Спеціаліст спожив.надзору оцінив санітарно-гігієнічну характеристику житлових умов цих сімей (див. Табл.). </w:t>
      </w:r>
    </w:p>
    <w:p w14:paraId="2ECCEE88" w14:textId="77777777" w:rsidR="007B653F" w:rsidRPr="007B653F" w:rsidRDefault="007B653F" w:rsidP="007B653F">
      <w:pPr>
        <w:pStyle w:val="a9"/>
        <w:numPr>
          <w:ilvl w:val="0"/>
          <w:numId w:val="23"/>
        </w:numPr>
        <w:spacing w:after="0" w:line="360" w:lineRule="auto"/>
        <w:rPr>
          <w:lang w:val="uk-UA"/>
        </w:rPr>
      </w:pPr>
      <w:r w:rsidRPr="007B653F">
        <w:rPr>
          <w:lang w:val="uk-UA"/>
        </w:rPr>
        <w:t>Визначте, який метод дозволить встановити кореляцію між факторингу ознакою і результативним?</w:t>
      </w:r>
    </w:p>
    <w:p w14:paraId="660B2B5C" w14:textId="06E7AB08" w:rsidR="00094A80" w:rsidRPr="007B653F" w:rsidRDefault="007B653F" w:rsidP="007B653F">
      <w:pPr>
        <w:pStyle w:val="a9"/>
        <w:numPr>
          <w:ilvl w:val="0"/>
          <w:numId w:val="23"/>
        </w:numPr>
        <w:spacing w:after="0" w:line="360" w:lineRule="auto"/>
        <w:rPr>
          <w:lang w:val="uk-UA"/>
        </w:rPr>
      </w:pPr>
      <w:r w:rsidRPr="007B653F">
        <w:rPr>
          <w:lang w:val="uk-UA"/>
        </w:rPr>
        <w:t>Обґрунтуйте свою висновок.</w:t>
      </w:r>
    </w:p>
    <w:p w14:paraId="1C5441F2" w14:textId="3B6C1821" w:rsidR="00094A80" w:rsidRDefault="00FE30AD" w:rsidP="00094A80">
      <w:pPr>
        <w:spacing w:after="0" w:line="240" w:lineRule="auto"/>
        <w:jc w:val="center"/>
        <w:rPr>
          <w:b/>
          <w:lang w:val="uk-UA"/>
        </w:rPr>
      </w:pPr>
      <w:r w:rsidRPr="00FE30AD">
        <w:rPr>
          <w:b/>
          <w:lang w:val="uk-UA"/>
        </w:rPr>
        <w:drawing>
          <wp:inline distT="0" distB="0" distL="0" distR="0" wp14:anchorId="5AC7A003" wp14:editId="72944A78">
            <wp:extent cx="5747054" cy="5076825"/>
            <wp:effectExtent l="0" t="0" r="635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774" cy="50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833A" w14:textId="213D1B7E" w:rsidR="00FE30AD" w:rsidRPr="008250FB" w:rsidRDefault="00FE30AD" w:rsidP="00094A80">
      <w:pPr>
        <w:spacing w:after="0" w:line="240" w:lineRule="auto"/>
        <w:jc w:val="center"/>
        <w:rPr>
          <w:b/>
          <w:lang w:val="uk-UA"/>
        </w:rPr>
      </w:pPr>
      <w:r w:rsidRPr="00FE30AD">
        <w:rPr>
          <w:b/>
          <w:lang w:val="uk-UA"/>
        </w:rPr>
        <w:lastRenderedPageBreak/>
        <w:drawing>
          <wp:inline distT="0" distB="0" distL="0" distR="0" wp14:anchorId="405470C4" wp14:editId="46E3300D">
            <wp:extent cx="5823585" cy="4037944"/>
            <wp:effectExtent l="0" t="0" r="5715" b="127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5022" cy="40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FE47" w14:textId="13F975CB" w:rsidR="00094A80" w:rsidRPr="008250FB" w:rsidRDefault="00094A80" w:rsidP="00094A80">
      <w:pPr>
        <w:spacing w:after="0" w:line="360" w:lineRule="auto"/>
        <w:ind w:firstLine="709"/>
        <w:jc w:val="center"/>
        <w:rPr>
          <w:lang w:val="uk-UA"/>
        </w:rPr>
      </w:pPr>
      <w:r w:rsidRPr="008250FB">
        <w:rPr>
          <w:lang w:val="uk-UA"/>
        </w:rPr>
        <w:t xml:space="preserve">Рис. </w:t>
      </w:r>
      <w:r w:rsidR="00647242" w:rsidRPr="008250FB">
        <w:rPr>
          <w:lang w:val="uk-UA"/>
        </w:rPr>
        <w:t xml:space="preserve">5 - </w:t>
      </w:r>
      <w:r w:rsidR="00FE30AD">
        <w:rPr>
          <w:lang w:val="uk-UA"/>
        </w:rPr>
        <w:t xml:space="preserve">Відповідь </w:t>
      </w:r>
      <w:r w:rsidR="00FE30AD">
        <w:rPr>
          <w:lang w:val="en-US"/>
        </w:rPr>
        <w:t>ChatGPT</w:t>
      </w:r>
      <w:r w:rsidR="00FE30AD" w:rsidRPr="00FE30AD">
        <w:rPr>
          <w:lang w:val="uk-UA"/>
        </w:rPr>
        <w:t xml:space="preserve"> на </w:t>
      </w:r>
      <w:r w:rsidR="00FE30AD">
        <w:rPr>
          <w:lang w:val="uk-UA"/>
        </w:rPr>
        <w:t xml:space="preserve">п’яте </w:t>
      </w:r>
      <w:r w:rsidR="00FE30AD" w:rsidRPr="00FE30AD">
        <w:rPr>
          <w:lang w:val="uk-UA"/>
        </w:rPr>
        <w:t>завдання</w:t>
      </w:r>
    </w:p>
    <w:p w14:paraId="78E8AFE7" w14:textId="3B4F18BB" w:rsidR="00094A80" w:rsidRPr="00FE30AD" w:rsidRDefault="00344B57" w:rsidP="00FE30AD">
      <w:pPr>
        <w:spacing w:after="0" w:line="360" w:lineRule="auto"/>
        <w:ind w:firstLine="709"/>
        <w:rPr>
          <w:lang w:val="uk-UA"/>
        </w:rPr>
      </w:pPr>
      <w:r w:rsidRPr="008250FB">
        <w:rPr>
          <w:b/>
          <w:lang w:val="uk-UA"/>
        </w:rPr>
        <w:t xml:space="preserve">Завдання 6. </w:t>
      </w:r>
      <w:r w:rsidR="00FE30AD" w:rsidRPr="00FE30AD">
        <w:rPr>
          <w:lang w:val="uk-UA"/>
        </w:rPr>
        <w:t>У місті Н було проведено вивчення залежності захворюваності на інфаркт міокарда по місяцях року в залежності від середньої температури повітря:</w:t>
      </w:r>
    </w:p>
    <w:p w14:paraId="7528A2A7" w14:textId="4032F3C5" w:rsidR="00344B57" w:rsidRPr="00FE30AD" w:rsidRDefault="00FE30AD" w:rsidP="00344B57">
      <w:pPr>
        <w:spacing w:after="0" w:line="360" w:lineRule="auto"/>
        <w:jc w:val="center"/>
        <w:rPr>
          <w:b/>
          <w:lang w:val="uk-UA"/>
        </w:rPr>
      </w:pPr>
      <w:r w:rsidRPr="00FE30AD">
        <w:rPr>
          <w:b/>
          <w:lang w:val="uk-UA"/>
        </w:rPr>
        <w:drawing>
          <wp:inline distT="0" distB="0" distL="0" distR="0" wp14:anchorId="56AE8337" wp14:editId="71714E97">
            <wp:extent cx="5947410" cy="1768457"/>
            <wp:effectExtent l="0" t="0" r="0" b="381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2602" cy="17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0AD">
        <w:rPr>
          <w:noProof/>
          <w:lang w:val="en-US" w:eastAsia="en-US"/>
        </w:rPr>
        <w:t xml:space="preserve"> </w:t>
      </w:r>
      <w:r w:rsidRPr="00FE30AD">
        <w:rPr>
          <w:b/>
          <w:lang w:val="uk-UA"/>
        </w:rPr>
        <w:drawing>
          <wp:inline distT="0" distB="0" distL="0" distR="0" wp14:anchorId="0C91313A" wp14:editId="178062DD">
            <wp:extent cx="5909310" cy="1879233"/>
            <wp:effectExtent l="0" t="0" r="0" b="698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9827" cy="18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2994" w14:textId="629BB8F7" w:rsidR="00344B57" w:rsidRPr="008250FB" w:rsidRDefault="00344B57" w:rsidP="00344B57">
      <w:pPr>
        <w:spacing w:after="0" w:line="360" w:lineRule="auto"/>
        <w:ind w:firstLine="709"/>
        <w:jc w:val="center"/>
        <w:rPr>
          <w:lang w:val="uk-UA"/>
        </w:rPr>
      </w:pPr>
      <w:r w:rsidRPr="008250FB">
        <w:rPr>
          <w:lang w:val="uk-UA"/>
        </w:rPr>
        <w:t xml:space="preserve">Рис. </w:t>
      </w:r>
      <w:r w:rsidR="00647242" w:rsidRPr="008250FB">
        <w:rPr>
          <w:lang w:val="uk-UA"/>
        </w:rPr>
        <w:t xml:space="preserve">6 - </w:t>
      </w:r>
      <w:r w:rsidR="00FE30AD">
        <w:rPr>
          <w:lang w:val="uk-UA"/>
        </w:rPr>
        <w:t xml:space="preserve">Відповідь </w:t>
      </w:r>
      <w:r w:rsidR="00FE30AD">
        <w:rPr>
          <w:lang w:val="en-US"/>
        </w:rPr>
        <w:t>ChatGPT</w:t>
      </w:r>
      <w:r w:rsidR="00FE30AD" w:rsidRPr="00FE30AD">
        <w:rPr>
          <w:lang w:val="uk-UA"/>
        </w:rPr>
        <w:t xml:space="preserve"> на </w:t>
      </w:r>
      <w:r w:rsidR="00FE30AD">
        <w:rPr>
          <w:lang w:val="uk-UA"/>
        </w:rPr>
        <w:t>шосте</w:t>
      </w:r>
      <w:r w:rsidR="00FE30AD">
        <w:rPr>
          <w:lang w:val="uk-UA"/>
        </w:rPr>
        <w:t xml:space="preserve"> </w:t>
      </w:r>
      <w:r w:rsidR="00FE30AD" w:rsidRPr="00FE30AD">
        <w:rPr>
          <w:lang w:val="uk-UA"/>
        </w:rPr>
        <w:t>завдання</w:t>
      </w:r>
    </w:p>
    <w:p w14:paraId="50FA2DB6" w14:textId="62513906" w:rsidR="00344B57" w:rsidRPr="00FE30AD" w:rsidRDefault="008013E5" w:rsidP="00FE30AD">
      <w:pPr>
        <w:spacing w:after="0" w:line="360" w:lineRule="auto"/>
        <w:jc w:val="both"/>
        <w:rPr>
          <w:b/>
          <w:lang w:val="uk-UA"/>
        </w:rPr>
      </w:pPr>
      <w:r w:rsidRPr="008250FB">
        <w:rPr>
          <w:b/>
          <w:lang w:val="uk-UA"/>
        </w:rPr>
        <w:lastRenderedPageBreak/>
        <w:tab/>
        <w:t xml:space="preserve">Завдання 7. </w:t>
      </w:r>
      <w:r w:rsidR="00FE30AD" w:rsidRPr="00FE30AD">
        <w:rPr>
          <w:lang w:val="uk-UA"/>
        </w:rPr>
        <w:t>Між стажем роботи ткаль і частотою зниження слуху у них встановлена прямий кореляційний зв'язок (rxy = + 0.8) / Помилка коефіцієнта кореляції +/- 0,1. Оцініть коефіцієнт кореляції. Яка додаткова інформація необхідна для оцінки достовірності зв'язку з цим?</w:t>
      </w:r>
    </w:p>
    <w:p w14:paraId="030FE008" w14:textId="65054A2B" w:rsidR="008013E5" w:rsidRPr="008250FB" w:rsidRDefault="00FE30AD" w:rsidP="008013E5">
      <w:pPr>
        <w:spacing w:after="0" w:line="360" w:lineRule="auto"/>
        <w:jc w:val="center"/>
        <w:rPr>
          <w:b/>
          <w:lang w:val="uk-UA"/>
        </w:rPr>
      </w:pPr>
      <w:r w:rsidRPr="00FE30AD">
        <w:rPr>
          <w:b/>
          <w:lang w:val="uk-UA"/>
        </w:rPr>
        <w:drawing>
          <wp:inline distT="0" distB="0" distL="0" distR="0" wp14:anchorId="16FB370E" wp14:editId="2246D5DD">
            <wp:extent cx="5271135" cy="3094886"/>
            <wp:effectExtent l="0" t="0" r="571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577" cy="30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5124" w14:textId="0C065D4F" w:rsidR="008013E5" w:rsidRPr="008250FB" w:rsidRDefault="008013E5" w:rsidP="00FE30AD">
      <w:pPr>
        <w:spacing w:after="0" w:line="360" w:lineRule="auto"/>
        <w:ind w:firstLine="709"/>
        <w:jc w:val="center"/>
        <w:rPr>
          <w:lang w:val="uk-UA"/>
        </w:rPr>
      </w:pPr>
      <w:r w:rsidRPr="008250FB">
        <w:rPr>
          <w:lang w:val="uk-UA"/>
        </w:rPr>
        <w:t xml:space="preserve">Рис. </w:t>
      </w:r>
      <w:r w:rsidR="00FE30AD">
        <w:rPr>
          <w:lang w:val="uk-UA"/>
        </w:rPr>
        <w:t xml:space="preserve">7 </w:t>
      </w:r>
      <w:r w:rsidR="008525F4" w:rsidRPr="008250FB">
        <w:rPr>
          <w:lang w:val="uk-UA"/>
        </w:rPr>
        <w:t xml:space="preserve">- </w:t>
      </w:r>
      <w:r w:rsidR="00FE30AD">
        <w:rPr>
          <w:lang w:val="uk-UA"/>
        </w:rPr>
        <w:t xml:space="preserve">Відповідь </w:t>
      </w:r>
      <w:r w:rsidR="00FE30AD">
        <w:rPr>
          <w:lang w:val="en-US"/>
        </w:rPr>
        <w:t>ChatGPT</w:t>
      </w:r>
      <w:r w:rsidR="00FE30AD" w:rsidRPr="00FE30AD">
        <w:rPr>
          <w:lang w:val="uk-UA"/>
        </w:rPr>
        <w:t xml:space="preserve"> на </w:t>
      </w:r>
      <w:r w:rsidR="00FE30AD">
        <w:rPr>
          <w:lang w:val="uk-UA"/>
        </w:rPr>
        <w:t>сьоме</w:t>
      </w:r>
      <w:r w:rsidR="00FE30AD">
        <w:rPr>
          <w:lang w:val="uk-UA"/>
        </w:rPr>
        <w:t xml:space="preserve"> </w:t>
      </w:r>
      <w:r w:rsidR="00FE30AD" w:rsidRPr="00FE30AD">
        <w:rPr>
          <w:lang w:val="uk-UA"/>
        </w:rPr>
        <w:t>завдання</w:t>
      </w:r>
    </w:p>
    <w:p w14:paraId="208B77AE" w14:textId="0EFFBE13" w:rsidR="001F740C" w:rsidRPr="008250FB" w:rsidRDefault="001F740C" w:rsidP="001F740C">
      <w:pPr>
        <w:spacing w:after="0" w:line="360" w:lineRule="auto"/>
        <w:rPr>
          <w:lang w:val="uk-UA"/>
        </w:rPr>
      </w:pPr>
      <w:r w:rsidRPr="008250FB">
        <w:rPr>
          <w:lang w:val="uk-UA"/>
        </w:rPr>
        <w:tab/>
      </w:r>
      <w:r w:rsidRPr="008250FB">
        <w:rPr>
          <w:b/>
          <w:lang w:val="uk-UA"/>
        </w:rPr>
        <w:t>Завдання 8</w:t>
      </w:r>
      <w:r w:rsidR="00FE30AD">
        <w:rPr>
          <w:b/>
          <w:lang w:val="uk-UA"/>
        </w:rPr>
        <w:t>.</w:t>
      </w:r>
      <w:r w:rsidRPr="008250FB">
        <w:rPr>
          <w:b/>
          <w:lang w:val="uk-UA"/>
        </w:rPr>
        <w:t xml:space="preserve"> </w:t>
      </w:r>
      <w:r w:rsidR="00FE30AD" w:rsidRPr="00FE30AD">
        <w:rPr>
          <w:lang w:val="uk-UA"/>
        </w:rPr>
        <w:t>У науковому дослідженні між частотою материнської смертності і частотою поза лікарняного аборту встановлено кореляційний залежність. Який метод кореляції більш кращий для встановлення зв'язку в даній ситуації? Назвіть факторні і результативні ознаки.</w:t>
      </w:r>
    </w:p>
    <w:p w14:paraId="4E79A64E" w14:textId="12A2C9F0" w:rsidR="001F740C" w:rsidRPr="008250FB" w:rsidRDefault="00FE30AD" w:rsidP="001F740C">
      <w:pPr>
        <w:spacing w:after="0" w:line="360" w:lineRule="auto"/>
        <w:jc w:val="center"/>
        <w:rPr>
          <w:lang w:val="uk-UA"/>
        </w:rPr>
      </w:pPr>
      <w:r w:rsidRPr="00FE30AD">
        <w:rPr>
          <w:lang w:val="uk-UA"/>
        </w:rPr>
        <w:drawing>
          <wp:inline distT="0" distB="0" distL="0" distR="0" wp14:anchorId="0A29B37D" wp14:editId="287DC5CD">
            <wp:extent cx="5823585" cy="3075858"/>
            <wp:effectExtent l="0" t="0" r="571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525" cy="307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55F1" w14:textId="5F350A3A" w:rsidR="00FE30AD" w:rsidRPr="008250FB" w:rsidRDefault="001F740C" w:rsidP="00FE30AD">
      <w:pPr>
        <w:spacing w:after="0" w:line="360" w:lineRule="auto"/>
        <w:ind w:firstLine="709"/>
        <w:jc w:val="center"/>
        <w:rPr>
          <w:lang w:val="uk-UA"/>
        </w:rPr>
      </w:pPr>
      <w:r w:rsidRPr="008250FB">
        <w:rPr>
          <w:lang w:val="uk-UA"/>
        </w:rPr>
        <w:t>Рис.</w:t>
      </w:r>
      <w:r w:rsidR="00FE30AD">
        <w:rPr>
          <w:lang w:val="uk-UA"/>
        </w:rPr>
        <w:t xml:space="preserve"> 8</w:t>
      </w:r>
      <w:r w:rsidR="007C019D" w:rsidRPr="008250FB">
        <w:rPr>
          <w:lang w:val="uk-UA"/>
        </w:rPr>
        <w:t xml:space="preserve"> </w:t>
      </w:r>
      <w:r w:rsidR="00FE30AD" w:rsidRPr="008250FB">
        <w:rPr>
          <w:lang w:val="uk-UA"/>
        </w:rPr>
        <w:t xml:space="preserve">- </w:t>
      </w:r>
      <w:r w:rsidR="00FE30AD">
        <w:rPr>
          <w:lang w:val="uk-UA"/>
        </w:rPr>
        <w:t xml:space="preserve">Відповідь </w:t>
      </w:r>
      <w:r w:rsidR="00FE30AD">
        <w:rPr>
          <w:lang w:val="en-US"/>
        </w:rPr>
        <w:t>ChatGPT</w:t>
      </w:r>
      <w:r w:rsidR="00FE30AD" w:rsidRPr="00FE30AD">
        <w:rPr>
          <w:lang w:val="uk-UA"/>
        </w:rPr>
        <w:t xml:space="preserve"> на </w:t>
      </w:r>
      <w:r w:rsidR="00FE30AD">
        <w:rPr>
          <w:lang w:val="uk-UA"/>
        </w:rPr>
        <w:t>восьме</w:t>
      </w:r>
      <w:r w:rsidR="00FE30AD">
        <w:rPr>
          <w:lang w:val="uk-UA"/>
        </w:rPr>
        <w:t xml:space="preserve"> </w:t>
      </w:r>
      <w:r w:rsidR="00FE30AD" w:rsidRPr="00FE30AD">
        <w:rPr>
          <w:lang w:val="uk-UA"/>
        </w:rPr>
        <w:t>завдання</w:t>
      </w:r>
    </w:p>
    <w:p w14:paraId="47DC013C" w14:textId="77777777" w:rsidR="00FE30AD" w:rsidRPr="00FE30AD" w:rsidRDefault="001F740C" w:rsidP="00FE30AD">
      <w:pPr>
        <w:spacing w:after="0" w:line="360" w:lineRule="auto"/>
        <w:rPr>
          <w:lang w:val="uk-UA"/>
        </w:rPr>
      </w:pPr>
      <w:r w:rsidRPr="008250FB">
        <w:rPr>
          <w:b/>
          <w:lang w:val="uk-UA"/>
        </w:rPr>
        <w:lastRenderedPageBreak/>
        <w:t xml:space="preserve">Завдання </w:t>
      </w:r>
      <w:r w:rsidR="00C144B8" w:rsidRPr="008250FB">
        <w:rPr>
          <w:b/>
          <w:lang w:val="uk-UA"/>
        </w:rPr>
        <w:t>9</w:t>
      </w:r>
      <w:r w:rsidR="00FE30AD">
        <w:rPr>
          <w:b/>
          <w:lang w:val="uk-UA"/>
        </w:rPr>
        <w:t xml:space="preserve">. </w:t>
      </w:r>
      <w:r w:rsidR="00FE30AD" w:rsidRPr="00FE30AD">
        <w:rPr>
          <w:lang w:val="uk-UA"/>
        </w:rPr>
        <w:t>У трьох районах міста N. Проводилось вивчення захворюваності карієсом дітей в залежності від вмісту фтору в питній воді. При цьому було встановлено зв'язок (rxy = -0.85). Оцініть силу і напрям зв'язку.</w:t>
      </w:r>
    </w:p>
    <w:p w14:paraId="5E2843C5" w14:textId="77777777" w:rsidR="00FE30AD" w:rsidRPr="00FE30AD" w:rsidRDefault="00FE30AD" w:rsidP="00FE30AD">
      <w:pPr>
        <w:spacing w:after="0" w:line="360" w:lineRule="auto"/>
        <w:rPr>
          <w:lang w:val="uk-UA"/>
        </w:rPr>
      </w:pPr>
      <w:r w:rsidRPr="00FE30AD">
        <w:rPr>
          <w:lang w:val="uk-UA"/>
        </w:rPr>
        <w:t xml:space="preserve">Чи можна стверджувати, що при єдиному централізованому водопостачанні ця закономірність характерна для захворюваності карієсом дітей всього міста? </w:t>
      </w:r>
    </w:p>
    <w:p w14:paraId="2CA5C3F7" w14:textId="49BCC8C3" w:rsidR="001F740C" w:rsidRPr="00FE30AD" w:rsidRDefault="00FE30AD" w:rsidP="00FE30AD">
      <w:pPr>
        <w:spacing w:after="0" w:line="360" w:lineRule="auto"/>
      </w:pPr>
      <w:r w:rsidRPr="00FE30AD">
        <w:rPr>
          <w:lang w:val="uk-UA"/>
        </w:rPr>
        <w:t>Чи є умова завдання достатнім для такого твердження?</w:t>
      </w:r>
    </w:p>
    <w:p w14:paraId="09B54406" w14:textId="0E17134B" w:rsidR="00C144B8" w:rsidRPr="008250FB" w:rsidRDefault="00FE30AD" w:rsidP="00C144B8">
      <w:pPr>
        <w:spacing w:after="0" w:line="360" w:lineRule="auto"/>
        <w:jc w:val="center"/>
        <w:rPr>
          <w:b/>
          <w:lang w:val="uk-UA"/>
        </w:rPr>
      </w:pPr>
      <w:r w:rsidRPr="00FE30AD">
        <w:rPr>
          <w:b/>
          <w:lang w:val="uk-UA"/>
        </w:rPr>
        <w:drawing>
          <wp:inline distT="0" distB="0" distL="0" distR="0" wp14:anchorId="264BD121" wp14:editId="4C60D343">
            <wp:extent cx="6299835" cy="4372610"/>
            <wp:effectExtent l="0" t="0" r="5715" b="889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33A5" w14:textId="6C464322" w:rsidR="00FE30AD" w:rsidRPr="008250FB" w:rsidRDefault="00FE30AD" w:rsidP="00FE30AD">
      <w:pPr>
        <w:spacing w:after="0" w:line="360" w:lineRule="auto"/>
        <w:ind w:firstLine="709"/>
        <w:jc w:val="center"/>
        <w:rPr>
          <w:lang w:val="uk-UA"/>
        </w:rPr>
      </w:pPr>
      <w:r w:rsidRPr="008250FB">
        <w:rPr>
          <w:lang w:val="uk-UA"/>
        </w:rPr>
        <w:t>Рис.</w:t>
      </w:r>
      <w:r>
        <w:rPr>
          <w:lang w:val="uk-UA"/>
        </w:rPr>
        <w:t xml:space="preserve"> 9</w:t>
      </w:r>
      <w:r w:rsidRPr="008250FB">
        <w:rPr>
          <w:lang w:val="uk-UA"/>
        </w:rPr>
        <w:t xml:space="preserve"> - </w:t>
      </w:r>
      <w:r>
        <w:rPr>
          <w:lang w:val="uk-UA"/>
        </w:rPr>
        <w:t xml:space="preserve">Відповідь </w:t>
      </w:r>
      <w:r>
        <w:rPr>
          <w:lang w:val="en-US"/>
        </w:rPr>
        <w:t>ChatGPT</w:t>
      </w:r>
      <w:r w:rsidRPr="00FE30AD">
        <w:rPr>
          <w:lang w:val="uk-UA"/>
        </w:rPr>
        <w:t xml:space="preserve"> на </w:t>
      </w:r>
      <w:r>
        <w:rPr>
          <w:lang w:val="uk-UA"/>
        </w:rPr>
        <w:t>дев’яте</w:t>
      </w:r>
      <w:r>
        <w:rPr>
          <w:lang w:val="uk-UA"/>
        </w:rPr>
        <w:t xml:space="preserve"> </w:t>
      </w:r>
      <w:r w:rsidRPr="00FE30AD">
        <w:rPr>
          <w:lang w:val="uk-UA"/>
        </w:rPr>
        <w:t>завдання</w:t>
      </w:r>
    </w:p>
    <w:p w14:paraId="571DC58F" w14:textId="1101E14C" w:rsidR="00FE30AD" w:rsidRDefault="00FE30AD" w:rsidP="00FE30AD">
      <w:pPr>
        <w:pStyle w:val="ad"/>
        <w:spacing w:before="0" w:beforeAutospacing="0" w:after="0" w:afterAutospacing="0"/>
        <w:jc w:val="both"/>
        <w:textAlignment w:val="baseline"/>
        <w:rPr>
          <w:color w:val="000000"/>
          <w:sz w:val="28"/>
          <w:lang w:val="en-US" w:eastAsia="en-US"/>
        </w:rPr>
      </w:pPr>
      <w:r w:rsidRPr="00FE30AD">
        <w:rPr>
          <w:b/>
          <w:sz w:val="28"/>
          <w:lang w:val="uk-UA"/>
        </w:rPr>
        <w:t xml:space="preserve">Завдання 10. </w:t>
      </w:r>
      <w:r w:rsidRPr="00FE30AD">
        <w:rPr>
          <w:color w:val="000000"/>
          <w:sz w:val="28"/>
          <w:lang w:eastAsia="en-US"/>
        </w:rPr>
        <w:t>Необхідно встановити наявність кореляційної зв'язку рангових методом між робочим стажем і показником травматизму за даними:</w:t>
      </w:r>
      <w:r w:rsidRPr="00FE30AD">
        <w:rPr>
          <w:color w:val="000000"/>
          <w:sz w:val="28"/>
          <w:lang w:val="en-US" w:eastAsia="en-US"/>
        </w:rPr>
        <w:t> </w:t>
      </w:r>
    </w:p>
    <w:p w14:paraId="102CD5BD" w14:textId="77777777" w:rsidR="00FE30AD" w:rsidRPr="00FE30AD" w:rsidRDefault="00FE30AD" w:rsidP="00FE30AD">
      <w:pPr>
        <w:pStyle w:val="ad"/>
        <w:spacing w:before="0" w:beforeAutospacing="0" w:after="0" w:afterAutospacing="0"/>
        <w:jc w:val="both"/>
        <w:textAlignment w:val="baseline"/>
        <w:rPr>
          <w:color w:val="000000"/>
          <w:sz w:val="28"/>
          <w:lang w:eastAsia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4220"/>
      </w:tblGrid>
      <w:tr w:rsidR="00FE30AD" w:rsidRPr="00FE30AD" w14:paraId="2191D406" w14:textId="77777777" w:rsidTr="00FE30A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0D86A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en-US"/>
              </w:rPr>
            </w:pPr>
            <w:r w:rsidRPr="00FE30AD">
              <w:rPr>
                <w:rFonts w:eastAsia="Times New Roman"/>
                <w:b/>
                <w:bCs/>
                <w:color w:val="000000"/>
                <w:szCs w:val="24"/>
                <w:lang w:val="en-US" w:eastAsia="en-US"/>
              </w:rPr>
              <w:t>Робочий cтaж в роках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B2FB3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en-US"/>
              </w:rPr>
            </w:pPr>
            <w:r w:rsidRPr="00FE30AD">
              <w:rPr>
                <w:rFonts w:eastAsia="Times New Roman"/>
                <w:b/>
                <w:bCs/>
                <w:color w:val="000000"/>
                <w:szCs w:val="24"/>
                <w:lang w:val="en-US" w:eastAsia="en-US"/>
              </w:rPr>
              <w:t>Tpaвмaтизм нa 100 працюючих</w:t>
            </w:r>
          </w:p>
        </w:tc>
      </w:tr>
      <w:tr w:rsidR="00FE30AD" w:rsidRPr="00FE30AD" w14:paraId="55F08675" w14:textId="77777777" w:rsidTr="00FE30A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8A0A1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4AE2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val="en-US" w:eastAsia="en-US"/>
              </w:rPr>
            </w:pPr>
          </w:p>
        </w:tc>
      </w:tr>
      <w:tr w:rsidR="00FE30AD" w:rsidRPr="00FE30AD" w14:paraId="5F15B1A1" w14:textId="77777777" w:rsidTr="00FE30A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FB687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en-US"/>
              </w:rPr>
            </w:pPr>
            <w:r w:rsidRPr="00FE30AD">
              <w:rPr>
                <w:rFonts w:eastAsia="Times New Roman"/>
                <w:color w:val="000000"/>
                <w:szCs w:val="24"/>
                <w:lang w:val="en-US" w:eastAsia="en-US"/>
              </w:rPr>
              <w:t>дo 1 року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A5CC5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en-US"/>
              </w:rPr>
            </w:pPr>
            <w:r w:rsidRPr="00FE30AD">
              <w:rPr>
                <w:rFonts w:eastAsia="Times New Roman"/>
                <w:color w:val="000000"/>
                <w:szCs w:val="24"/>
                <w:lang w:val="en-US" w:eastAsia="en-US"/>
              </w:rPr>
              <w:t>24</w:t>
            </w:r>
          </w:p>
        </w:tc>
      </w:tr>
      <w:tr w:rsidR="00FE30AD" w:rsidRPr="00FE30AD" w14:paraId="50AFAEE1" w14:textId="77777777" w:rsidTr="00FE30A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C52F1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en-US"/>
              </w:rPr>
            </w:pPr>
            <w:r w:rsidRPr="00FE30AD">
              <w:rPr>
                <w:rFonts w:eastAsia="Times New Roman"/>
                <w:color w:val="000000"/>
                <w:szCs w:val="24"/>
                <w:lang w:val="en-US" w:eastAsia="en-US"/>
              </w:rPr>
              <w:t>1-2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6BF25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en-US"/>
              </w:rPr>
            </w:pPr>
            <w:r w:rsidRPr="00FE30AD">
              <w:rPr>
                <w:rFonts w:eastAsia="Times New Roman"/>
                <w:color w:val="000000"/>
                <w:szCs w:val="24"/>
                <w:lang w:val="en-US" w:eastAsia="en-US"/>
              </w:rPr>
              <w:t>16</w:t>
            </w:r>
          </w:p>
        </w:tc>
      </w:tr>
      <w:tr w:rsidR="00FE30AD" w:rsidRPr="00FE30AD" w14:paraId="535E306B" w14:textId="77777777" w:rsidTr="00FE30A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4CFAB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en-US"/>
              </w:rPr>
            </w:pPr>
            <w:r w:rsidRPr="00FE30AD">
              <w:rPr>
                <w:rFonts w:eastAsia="Times New Roman"/>
                <w:color w:val="000000"/>
                <w:szCs w:val="24"/>
                <w:lang w:val="en-US" w:eastAsia="en-US"/>
              </w:rPr>
              <w:t>3-4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FBC78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en-US"/>
              </w:rPr>
            </w:pPr>
            <w:r w:rsidRPr="00FE30AD">
              <w:rPr>
                <w:rFonts w:eastAsia="Times New Roman"/>
                <w:color w:val="000000"/>
                <w:szCs w:val="24"/>
                <w:lang w:val="en-US" w:eastAsia="en-US"/>
              </w:rPr>
              <w:t>12</w:t>
            </w:r>
          </w:p>
        </w:tc>
      </w:tr>
      <w:tr w:rsidR="00FE30AD" w:rsidRPr="00FE30AD" w14:paraId="573E4352" w14:textId="77777777" w:rsidTr="00FE30A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45721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en-US"/>
              </w:rPr>
            </w:pPr>
            <w:r w:rsidRPr="00FE30AD">
              <w:rPr>
                <w:rFonts w:eastAsia="Times New Roman"/>
                <w:color w:val="000000"/>
                <w:szCs w:val="24"/>
                <w:lang w:val="en-US" w:eastAsia="en-US"/>
              </w:rPr>
              <w:t>5-6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F7A2A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en-US"/>
              </w:rPr>
            </w:pPr>
            <w:r w:rsidRPr="00FE30AD">
              <w:rPr>
                <w:rFonts w:eastAsia="Times New Roman"/>
                <w:color w:val="000000"/>
                <w:szCs w:val="24"/>
                <w:lang w:val="en-US" w:eastAsia="en-US"/>
              </w:rPr>
              <w:t>12</w:t>
            </w:r>
          </w:p>
        </w:tc>
      </w:tr>
      <w:tr w:rsidR="00FE30AD" w:rsidRPr="00FE30AD" w14:paraId="460F9AFA" w14:textId="77777777" w:rsidTr="00FE30A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9851F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en-US"/>
              </w:rPr>
            </w:pPr>
            <w:r w:rsidRPr="00FE30AD">
              <w:rPr>
                <w:rFonts w:eastAsia="Times New Roman"/>
                <w:color w:val="000000"/>
                <w:szCs w:val="24"/>
                <w:lang w:val="en-US" w:eastAsia="en-US"/>
              </w:rPr>
              <w:t>7 і більше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4B20E" w14:textId="77777777" w:rsidR="00FE30AD" w:rsidRPr="00FE30AD" w:rsidRDefault="00FE30AD" w:rsidP="00FE30AD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US" w:eastAsia="en-US"/>
              </w:rPr>
            </w:pPr>
            <w:r w:rsidRPr="00FE30AD">
              <w:rPr>
                <w:rFonts w:eastAsia="Times New Roman"/>
                <w:color w:val="000000"/>
                <w:szCs w:val="24"/>
                <w:lang w:val="en-US" w:eastAsia="en-US"/>
              </w:rPr>
              <w:t>6</w:t>
            </w:r>
          </w:p>
        </w:tc>
      </w:tr>
    </w:tbl>
    <w:p w14:paraId="79EB0219" w14:textId="154E6AD4" w:rsidR="00C144B8" w:rsidRPr="00FE30AD" w:rsidRDefault="00FE30AD" w:rsidP="00FE30AD">
      <w:pPr>
        <w:spacing w:after="0" w:line="360" w:lineRule="auto"/>
        <w:jc w:val="center"/>
        <w:rPr>
          <w:lang w:val="uk-UA"/>
        </w:rPr>
      </w:pPr>
      <w:r w:rsidRPr="00FE30AD">
        <w:rPr>
          <w:lang w:val="uk-UA"/>
        </w:rPr>
        <w:lastRenderedPageBreak/>
        <w:drawing>
          <wp:inline distT="0" distB="0" distL="0" distR="0" wp14:anchorId="7C64F83D" wp14:editId="5D25117A">
            <wp:extent cx="5129030" cy="4505027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7230" cy="45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134E" w14:textId="4A89E032" w:rsidR="00C144B8" w:rsidRDefault="00FE30AD" w:rsidP="00C144B8">
      <w:pPr>
        <w:spacing w:after="0" w:line="360" w:lineRule="auto"/>
        <w:jc w:val="center"/>
        <w:rPr>
          <w:b/>
          <w:lang w:val="uk-UA"/>
        </w:rPr>
      </w:pPr>
      <w:r w:rsidRPr="00FE30AD">
        <w:rPr>
          <w:b/>
          <w:lang w:val="uk-UA"/>
        </w:rPr>
        <w:drawing>
          <wp:inline distT="0" distB="0" distL="0" distR="0" wp14:anchorId="3A3E2935" wp14:editId="6878EC06">
            <wp:extent cx="5113914" cy="4446905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6023" cy="44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A9B2" w14:textId="7E671990" w:rsidR="00FE30AD" w:rsidRPr="008250FB" w:rsidRDefault="00FE30AD" w:rsidP="00C144B8">
      <w:pPr>
        <w:spacing w:after="0" w:line="360" w:lineRule="auto"/>
        <w:jc w:val="center"/>
        <w:rPr>
          <w:b/>
          <w:lang w:val="uk-UA"/>
        </w:rPr>
      </w:pPr>
      <w:r w:rsidRPr="00FE30AD">
        <w:rPr>
          <w:b/>
          <w:lang w:val="uk-UA"/>
        </w:rPr>
        <w:lastRenderedPageBreak/>
        <w:drawing>
          <wp:inline distT="0" distB="0" distL="0" distR="0" wp14:anchorId="544CB128" wp14:editId="4500EF4E">
            <wp:extent cx="6299835" cy="1480820"/>
            <wp:effectExtent l="0" t="0" r="5715" b="508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F93A" w14:textId="51DC076D" w:rsidR="00FE30AD" w:rsidRDefault="00C144B8" w:rsidP="00FE30AD">
      <w:pPr>
        <w:spacing w:after="0" w:line="360" w:lineRule="auto"/>
        <w:jc w:val="center"/>
        <w:rPr>
          <w:b/>
          <w:bCs/>
          <w:lang w:val="uk-UA"/>
        </w:rPr>
      </w:pPr>
      <w:r w:rsidRPr="008250FB">
        <w:rPr>
          <w:lang w:val="uk-UA"/>
        </w:rPr>
        <w:t xml:space="preserve">Рис. </w:t>
      </w:r>
      <w:r w:rsidR="007C019D" w:rsidRPr="008250FB">
        <w:rPr>
          <w:lang w:val="uk-UA"/>
        </w:rPr>
        <w:t xml:space="preserve">10 - </w:t>
      </w:r>
      <w:r w:rsidR="00FE30AD">
        <w:rPr>
          <w:lang w:val="uk-UA"/>
        </w:rPr>
        <w:t xml:space="preserve">Відповідь </w:t>
      </w:r>
      <w:r w:rsidR="00FE30AD">
        <w:rPr>
          <w:lang w:val="en-US"/>
        </w:rPr>
        <w:t>ChatGPT</w:t>
      </w:r>
      <w:r w:rsidR="00FE30AD" w:rsidRPr="00FE30AD">
        <w:rPr>
          <w:lang w:val="uk-UA"/>
        </w:rPr>
        <w:t xml:space="preserve"> на </w:t>
      </w:r>
      <w:r w:rsidR="00FE30AD">
        <w:rPr>
          <w:lang w:val="uk-UA"/>
        </w:rPr>
        <w:t>де</w:t>
      </w:r>
      <w:r w:rsidR="00FE30AD">
        <w:rPr>
          <w:lang w:val="uk-UA"/>
        </w:rPr>
        <w:t>сяте</w:t>
      </w:r>
      <w:r w:rsidR="00FE30AD">
        <w:rPr>
          <w:lang w:val="uk-UA"/>
        </w:rPr>
        <w:t xml:space="preserve"> </w:t>
      </w:r>
      <w:r w:rsidR="00FE30AD" w:rsidRPr="00FE30AD">
        <w:rPr>
          <w:lang w:val="uk-UA"/>
        </w:rPr>
        <w:t>завдання</w:t>
      </w:r>
    </w:p>
    <w:p w14:paraId="3FD0A92E" w14:textId="02084285" w:rsidR="00A02DC9" w:rsidRPr="00FE30AD" w:rsidRDefault="00BE7B17" w:rsidP="00FE30AD">
      <w:pPr>
        <w:spacing w:after="0" w:line="360" w:lineRule="auto"/>
        <w:jc w:val="both"/>
        <w:rPr>
          <w:lang w:val="uk-UA"/>
        </w:rPr>
      </w:pPr>
      <w:r w:rsidRPr="008250FB">
        <w:rPr>
          <w:b/>
          <w:bCs/>
          <w:lang w:val="uk-UA"/>
        </w:rPr>
        <w:t xml:space="preserve">Висновки: </w:t>
      </w:r>
      <w:r w:rsidR="008250FB">
        <w:rPr>
          <w:bCs/>
          <w:lang w:val="uk-UA"/>
        </w:rPr>
        <w:t xml:space="preserve">в ході виконання лабораторної роботи </w:t>
      </w:r>
      <w:r w:rsidR="00FE30AD">
        <w:rPr>
          <w:lang w:val="uk-UA"/>
        </w:rPr>
        <w:t>в</w:t>
      </w:r>
      <w:r w:rsidR="00FE30AD" w:rsidRPr="007B653F">
        <w:rPr>
          <w:lang w:val="uk-UA"/>
        </w:rPr>
        <w:t xml:space="preserve">ивчити засоби кореляційного аналізу пакету </w:t>
      </w:r>
      <w:r w:rsidR="00FE30AD">
        <w:t>Exce</w:t>
      </w:r>
      <w:r w:rsidR="00FE30AD" w:rsidRPr="00FE30AD">
        <w:rPr>
          <w:lang w:val="uk-UA"/>
        </w:rPr>
        <w:t>; п</w:t>
      </w:r>
      <w:r w:rsidR="00FE30AD">
        <w:rPr>
          <w:lang w:val="uk-UA"/>
        </w:rPr>
        <w:t>ровів</w:t>
      </w:r>
      <w:r w:rsidR="00FE30AD" w:rsidRPr="007B653F">
        <w:rPr>
          <w:lang w:val="uk-UA"/>
        </w:rPr>
        <w:t xml:space="preserve"> лінійний і множинний кореляційний аналіз</w:t>
      </w:r>
      <w:r w:rsidR="00FE30AD">
        <w:rPr>
          <w:lang w:val="uk-UA"/>
        </w:rPr>
        <w:t>.</w:t>
      </w:r>
    </w:p>
    <w:p w14:paraId="7DA36270" w14:textId="22FC302B" w:rsidR="000D3A9C" w:rsidRPr="008250FB" w:rsidRDefault="000D3A9C" w:rsidP="00A02DC9">
      <w:pPr>
        <w:ind w:firstLine="708"/>
        <w:jc w:val="both"/>
        <w:rPr>
          <w:lang w:val="uk-UA"/>
        </w:rPr>
      </w:pPr>
    </w:p>
    <w:sectPr w:rsidR="000D3A9C" w:rsidRPr="008250FB" w:rsidSect="00E1732A">
      <w:headerReference w:type="default" r:id="rId24"/>
      <w:headerReference w:type="first" r:id="rId25"/>
      <w:pgSz w:w="11906" w:h="16838"/>
      <w:pgMar w:top="50" w:right="567" w:bottom="1276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06488" w14:textId="77777777" w:rsidR="00193BAA" w:rsidRDefault="00193BAA">
      <w:r>
        <w:separator/>
      </w:r>
    </w:p>
  </w:endnote>
  <w:endnote w:type="continuationSeparator" w:id="0">
    <w:p w14:paraId="594B07FA" w14:textId="77777777" w:rsidR="00193BAA" w:rsidRDefault="0019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A73C2" w14:textId="77777777" w:rsidR="00193BAA" w:rsidRDefault="00193BAA">
      <w:r>
        <w:separator/>
      </w:r>
    </w:p>
  </w:footnote>
  <w:footnote w:type="continuationSeparator" w:id="0">
    <w:p w14:paraId="2DC37A7E" w14:textId="77777777" w:rsidR="00193BAA" w:rsidRDefault="00193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988F" w14:textId="77777777" w:rsidR="0077203E" w:rsidRDefault="0077203E">
    <w:pPr>
      <w:pStyle w:val="a3"/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77203E" w:rsidRDefault="0077203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77203E" w:rsidRDefault="0077203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77203E" w:rsidRDefault="0077203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77203E" w:rsidRDefault="0077203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77203E" w:rsidRDefault="0077203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77203E" w:rsidRDefault="0077203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194AD0D1" w:rsidR="0077203E" w:rsidRDefault="0077203E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FE30AD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0ECDBA67" w:rsidR="0077203E" w:rsidRPr="00C05CB7" w:rsidRDefault="00F26F1A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ПОЛІТЕХНІКА.23</w:t>
                            </w:r>
                            <w:r w:rsidR="007720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77203E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122</w:t>
                            </w:r>
                            <w:r w:rsidR="007720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250FB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08</w:t>
                            </w:r>
                            <w:r w:rsidR="007720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7720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20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FE30AD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77203E" w:rsidRDefault="0077203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77203E" w:rsidRDefault="0077203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77203E" w:rsidRDefault="0077203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77203E" w:rsidRDefault="0077203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77203E" w:rsidRDefault="0077203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77203E" w:rsidRDefault="0077203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194AD0D1" w:rsidR="0077203E" w:rsidRDefault="0077203E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FE30AD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0ECDBA67" w:rsidR="0077203E" w:rsidRPr="00C05CB7" w:rsidRDefault="00F26F1A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ПОЛІТЕХНІКА.23</w:t>
                      </w:r>
                      <w:r w:rsidR="007720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77203E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122</w:t>
                      </w:r>
                      <w:r w:rsidR="007720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250FB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08</w:t>
                      </w:r>
                      <w:r w:rsidR="007720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77203E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7720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FE30AD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B136" w14:textId="77777777" w:rsidR="0077203E" w:rsidRPr="0080663F" w:rsidRDefault="0077203E" w:rsidP="009F131C">
    <w:pPr>
      <w:pStyle w:val="1"/>
      <w:rPr>
        <w:rFonts w:ascii="Times New Roman" w:hAnsi="Times New Roman" w:cs="Times New Roman"/>
        <w:sz w:val="28"/>
        <w:szCs w:val="28"/>
      </w:rPr>
    </w:pPr>
    <w:r w:rsidRPr="00651D76"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23D3A41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77203E" w:rsidRDefault="0077203E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77203E" w:rsidRDefault="0077203E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77203E" w:rsidRDefault="0077203E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77203E" w:rsidRDefault="0077203E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77203E" w:rsidRDefault="0077203E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77203E" w:rsidRDefault="0077203E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77203E" w:rsidRDefault="0077203E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7583E392" w:rsidR="0077203E" w:rsidRPr="00C95106" w:rsidRDefault="0077203E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</w:rPr>
                              <w:t>.</w:t>
                            </w:r>
                            <w:r w:rsidR="00727730">
                              <w:rPr>
                                <w:rFonts w:ascii="Calibri" w:hAnsi="Calibri"/>
                              </w:rPr>
                              <w:t>23</w:t>
                            </w:r>
                            <w:r w:rsidRPr="00C95106">
                              <w:rPr>
                                <w:rFonts w:ascii="Calibri" w:hAnsi="Calibri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lang w:val="en-US"/>
                              </w:rPr>
                              <w:t>122</w:t>
                            </w:r>
                            <w:r w:rsidRPr="00C95106">
                              <w:rPr>
                                <w:rFonts w:ascii="Calibri" w:hAnsi="Calibri"/>
                              </w:rPr>
                              <w:t>.</w:t>
                            </w:r>
                            <w:r w:rsidR="00727730">
                              <w:rPr>
                                <w:rFonts w:ascii="Calibri" w:hAnsi="Calibri"/>
                                <w:color w:val="FF0000"/>
                                <w:lang w:val="en-US"/>
                              </w:rPr>
                              <w:t>0</w:t>
                            </w:r>
                            <w:r w:rsidR="008250FB">
                              <w:rPr>
                                <w:rFonts w:ascii="Calibri" w:hAnsi="Calibri"/>
                                <w:color w:val="FF0000"/>
                                <w:lang w:val="ru-UA"/>
                              </w:rPr>
                              <w:t>8</w:t>
                            </w:r>
                            <w:r w:rsidRPr="00C95106">
                              <w:rPr>
                                <w:rFonts w:ascii="Calibri" w:hAnsi="Calibri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C95106">
                              <w:rPr>
                                <w:rFonts w:ascii="Calibri" w:hAnsi="Calibri"/>
                              </w:rPr>
                              <w:t>Лр.</w:t>
                            </w:r>
                            <w:r w:rsidR="00FE30AD">
                              <w:rPr>
                                <w:rFonts w:ascii="Calibri" w:hAnsi="Calibri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77203E" w:rsidRDefault="0077203E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72FF821" w:rsidR="0077203E" w:rsidRPr="008250FB" w:rsidRDefault="008250FB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uk-UA"/>
                                </w:rPr>
                                <w:t>Кірій Д.О.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77203E" w:rsidRDefault="0077203E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232E2746" w:rsidR="0077203E" w:rsidRPr="009A5D44" w:rsidRDefault="007B653F" w:rsidP="009A5D44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Марчук Г.В.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77203E" w:rsidRDefault="0077203E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77203E" w:rsidRDefault="0077203E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77203E" w:rsidRDefault="0077203E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77203E" w:rsidRDefault="0077203E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77203E" w:rsidRDefault="0077203E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67C50D8A" w:rsidR="0077203E" w:rsidRPr="002638A5" w:rsidRDefault="0077203E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31BCBBCA" w:rsidR="0077203E" w:rsidRPr="00A9614E" w:rsidRDefault="00FE30AD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77203E" w:rsidRDefault="0077203E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77203E" w:rsidRDefault="0077203E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5530975A" w:rsidR="0077203E" w:rsidRPr="007123A2" w:rsidRDefault="00CC7738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Cs/>
                                <w:sz w:val="18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49C183B6" w:rsidR="0077203E" w:rsidRPr="002E435F" w:rsidRDefault="0077203E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2E435F">
                              <w:rPr>
                                <w:rFonts w:ascii="Arial" w:hAnsi="Arial"/>
                              </w:rPr>
                              <w:t>ФІКТ</w:t>
                            </w:r>
                            <w:r w:rsidRPr="002E435F">
                              <w:rPr>
                                <w:rFonts w:ascii="Times New Roman" w:hAnsi="Times New Roman"/>
                              </w:rPr>
                              <w:t>,</w:t>
                            </w:r>
                            <w:r w:rsidRPr="002E435F">
                              <w:rPr>
                                <w:rFonts w:ascii="Arial" w:hAnsi="Arial"/>
                              </w:rPr>
                              <w:t xml:space="preserve"> гр. </w:t>
                            </w:r>
                            <w:r w:rsidRPr="002E435F">
                              <w:rPr>
                                <w:rFonts w:ascii="Arial" w:hAnsi="Arial"/>
                                <w:color w:val="FF0000"/>
                              </w:rPr>
                              <w:t>КН-20-1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77203E" w:rsidRDefault="0077203E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77203E" w:rsidRDefault="0077203E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77203E" w:rsidRDefault="0077203E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77203E" w:rsidRDefault="0077203E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77203E" w:rsidRDefault="0077203E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77203E" w:rsidRDefault="0077203E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77203E" w:rsidRDefault="0077203E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7583E392" w:rsidR="0077203E" w:rsidRPr="00C95106" w:rsidRDefault="0077203E" w:rsidP="00B66788">
                      <w:pPr>
                        <w:pStyle w:val="a5"/>
                        <w:jc w:val="center"/>
                        <w:rPr>
                          <w:rFonts w:ascii="Calibri" w:hAnsi="Calibri"/>
                        </w:rPr>
                      </w:pPr>
                      <w:r w:rsidRPr="00C95106">
                        <w:rPr>
                          <w:rFonts w:ascii="Calibri" w:hAnsi="Calibri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</w:rPr>
                        <w:t>.</w:t>
                      </w:r>
                      <w:r w:rsidR="00727730">
                        <w:rPr>
                          <w:rFonts w:ascii="Calibri" w:hAnsi="Calibri"/>
                        </w:rPr>
                        <w:t>23</w:t>
                      </w:r>
                      <w:r w:rsidRPr="00C95106">
                        <w:rPr>
                          <w:rFonts w:ascii="Calibri" w:hAnsi="Calibri"/>
                        </w:rPr>
                        <w:t>.</w:t>
                      </w:r>
                      <w:r>
                        <w:rPr>
                          <w:rFonts w:ascii="Calibri" w:hAnsi="Calibri"/>
                          <w:color w:val="FF0000"/>
                          <w:lang w:val="en-US"/>
                        </w:rPr>
                        <w:t>122</w:t>
                      </w:r>
                      <w:r w:rsidRPr="00C95106">
                        <w:rPr>
                          <w:rFonts w:ascii="Calibri" w:hAnsi="Calibri"/>
                        </w:rPr>
                        <w:t>.</w:t>
                      </w:r>
                      <w:r w:rsidR="00727730">
                        <w:rPr>
                          <w:rFonts w:ascii="Calibri" w:hAnsi="Calibri"/>
                          <w:color w:val="FF0000"/>
                          <w:lang w:val="en-US"/>
                        </w:rPr>
                        <w:t>0</w:t>
                      </w:r>
                      <w:r w:rsidR="008250FB">
                        <w:rPr>
                          <w:rFonts w:ascii="Calibri" w:hAnsi="Calibri"/>
                          <w:color w:val="FF0000"/>
                          <w:lang w:val="ru-UA"/>
                        </w:rPr>
                        <w:t>8</w:t>
                      </w:r>
                      <w:r w:rsidRPr="00C95106">
                        <w:rPr>
                          <w:rFonts w:ascii="Calibri" w:hAnsi="Calibri"/>
                        </w:rPr>
                        <w:t>.000 –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r w:rsidRPr="00C95106">
                        <w:rPr>
                          <w:rFonts w:ascii="Calibri" w:hAnsi="Calibri"/>
                        </w:rPr>
                        <w:t>Лр.</w:t>
                      </w:r>
                      <w:r w:rsidR="00FE30AD">
                        <w:rPr>
                          <w:rFonts w:ascii="Calibri" w:hAnsi="Calibri"/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77203E" w:rsidRDefault="0077203E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72FF821" w:rsidR="0077203E" w:rsidRPr="008250FB" w:rsidRDefault="008250FB" w:rsidP="00B66788">
                        <w:pPr>
                          <w:rPr>
                            <w:i/>
                            <w:color w:val="FF0000"/>
                            <w:sz w:val="18"/>
                            <w:lang w:val="uk-UA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  <w:lang w:val="uk-UA"/>
                          </w:rPr>
                          <w:t>Кірій Д.О.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77203E" w:rsidRDefault="0077203E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232E2746" w:rsidR="0077203E" w:rsidRPr="009A5D44" w:rsidRDefault="007B653F" w:rsidP="009A5D44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Марчук Г.В.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77203E" w:rsidRDefault="0077203E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77203E" w:rsidRDefault="0077203E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77203E" w:rsidRDefault="0077203E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77203E" w:rsidRDefault="0077203E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77203E" w:rsidRDefault="0077203E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67C50D8A" w:rsidR="0077203E" w:rsidRPr="002638A5" w:rsidRDefault="0077203E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31BCBBCA" w:rsidR="0077203E" w:rsidRPr="00A9614E" w:rsidRDefault="00FE30AD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77203E" w:rsidRDefault="0077203E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77203E" w:rsidRDefault="0077203E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5530975A" w:rsidR="0077203E" w:rsidRPr="007123A2" w:rsidRDefault="00CC7738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iCs/>
                          <w:sz w:val="18"/>
                          <w:lang w:val="ru-RU"/>
                        </w:rPr>
                        <w:t>13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49C183B6" w:rsidR="0077203E" w:rsidRPr="002E435F" w:rsidRDefault="0077203E" w:rsidP="00311F95">
                      <w:pPr>
                        <w:pStyle w:val="a5"/>
                        <w:jc w:val="center"/>
                        <w:rPr>
                          <w:rFonts w:ascii="Arial" w:hAnsi="Arial"/>
                          <w:lang w:val="en-US"/>
                        </w:rPr>
                      </w:pPr>
                      <w:r w:rsidRPr="002E435F">
                        <w:rPr>
                          <w:rFonts w:ascii="Arial" w:hAnsi="Arial"/>
                        </w:rPr>
                        <w:t>ФІКТ</w:t>
                      </w:r>
                      <w:r w:rsidRPr="002E435F">
                        <w:rPr>
                          <w:rFonts w:ascii="Times New Roman" w:hAnsi="Times New Roman"/>
                        </w:rPr>
                        <w:t>,</w:t>
                      </w:r>
                      <w:r w:rsidRPr="002E435F">
                        <w:rPr>
                          <w:rFonts w:ascii="Arial" w:hAnsi="Arial"/>
                        </w:rPr>
                        <w:t xml:space="preserve"> гр. </w:t>
                      </w:r>
                      <w:r w:rsidRPr="002E435F">
                        <w:rPr>
                          <w:rFonts w:ascii="Arial" w:hAnsi="Arial"/>
                          <w:color w:val="FF0000"/>
                        </w:rPr>
                        <w:t>КН-20-1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CAA2731"/>
    <w:multiLevelType w:val="hybridMultilevel"/>
    <w:tmpl w:val="B322D1D2"/>
    <w:lvl w:ilvl="0" w:tplc="E6EA39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 w15:restartNumberingAfterBreak="0">
    <w:nsid w:val="39314EF2"/>
    <w:multiLevelType w:val="hybridMultilevel"/>
    <w:tmpl w:val="BC1C371C"/>
    <w:lvl w:ilvl="0" w:tplc="5388E334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D564CF9"/>
    <w:multiLevelType w:val="hybridMultilevel"/>
    <w:tmpl w:val="2ABE445C"/>
    <w:lvl w:ilvl="0" w:tplc="181AED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034B96"/>
    <w:multiLevelType w:val="hybridMultilevel"/>
    <w:tmpl w:val="C096BE14"/>
    <w:lvl w:ilvl="0" w:tplc="E21CFB56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44CAC"/>
    <w:multiLevelType w:val="hybridMultilevel"/>
    <w:tmpl w:val="1CFAEE1C"/>
    <w:lvl w:ilvl="0" w:tplc="A816C7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629A4"/>
    <w:multiLevelType w:val="hybridMultilevel"/>
    <w:tmpl w:val="37DA3462"/>
    <w:lvl w:ilvl="0" w:tplc="567A1E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57369"/>
    <w:multiLevelType w:val="hybridMultilevel"/>
    <w:tmpl w:val="B42EF0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C6714E"/>
    <w:multiLevelType w:val="hybridMultilevel"/>
    <w:tmpl w:val="60E6C0C4"/>
    <w:lvl w:ilvl="0" w:tplc="D0F878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2" w15:restartNumberingAfterBreak="0">
    <w:nsid w:val="73264D30"/>
    <w:multiLevelType w:val="multilevel"/>
    <w:tmpl w:val="BE7E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447198"/>
    <w:multiLevelType w:val="hybridMultilevel"/>
    <w:tmpl w:val="6CBE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16"/>
  </w:num>
  <w:num w:numId="6">
    <w:abstractNumId w:val="6"/>
  </w:num>
  <w:num w:numId="7">
    <w:abstractNumId w:val="3"/>
  </w:num>
  <w:num w:numId="8">
    <w:abstractNumId w:val="13"/>
  </w:num>
  <w:num w:numId="9">
    <w:abstractNumId w:val="12"/>
  </w:num>
  <w:num w:numId="10">
    <w:abstractNumId w:val="2"/>
  </w:num>
  <w:num w:numId="11">
    <w:abstractNumId w:val="14"/>
  </w:num>
  <w:num w:numId="12">
    <w:abstractNumId w:val="20"/>
  </w:num>
  <w:num w:numId="13">
    <w:abstractNumId w:val="10"/>
  </w:num>
  <w:num w:numId="14">
    <w:abstractNumId w:val="21"/>
  </w:num>
  <w:num w:numId="15">
    <w:abstractNumId w:val="17"/>
  </w:num>
  <w:num w:numId="16">
    <w:abstractNumId w:val="15"/>
  </w:num>
  <w:num w:numId="17">
    <w:abstractNumId w:val="4"/>
  </w:num>
  <w:num w:numId="18">
    <w:abstractNumId w:val="9"/>
  </w:num>
  <w:num w:numId="19">
    <w:abstractNumId w:val="19"/>
  </w:num>
  <w:num w:numId="20">
    <w:abstractNumId w:val="11"/>
  </w:num>
  <w:num w:numId="21">
    <w:abstractNumId w:val="8"/>
  </w:num>
  <w:num w:numId="22">
    <w:abstractNumId w:val="18"/>
  </w:num>
  <w:num w:numId="23">
    <w:abstractNumId w:val="23"/>
  </w:num>
  <w:num w:numId="24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1E4A"/>
    <w:rsid w:val="00032079"/>
    <w:rsid w:val="00037AAE"/>
    <w:rsid w:val="00040786"/>
    <w:rsid w:val="00041509"/>
    <w:rsid w:val="000417F3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4A80"/>
    <w:rsid w:val="00096498"/>
    <w:rsid w:val="000A1750"/>
    <w:rsid w:val="000A4296"/>
    <w:rsid w:val="000A7B2C"/>
    <w:rsid w:val="000A7BFF"/>
    <w:rsid w:val="000A7E3C"/>
    <w:rsid w:val="000B0280"/>
    <w:rsid w:val="000B2196"/>
    <w:rsid w:val="000B368B"/>
    <w:rsid w:val="000B5891"/>
    <w:rsid w:val="000B5D05"/>
    <w:rsid w:val="000B6153"/>
    <w:rsid w:val="000B67B5"/>
    <w:rsid w:val="000B6D0F"/>
    <w:rsid w:val="000C1660"/>
    <w:rsid w:val="000C5159"/>
    <w:rsid w:val="000C5C39"/>
    <w:rsid w:val="000D2C0A"/>
    <w:rsid w:val="000D3A9C"/>
    <w:rsid w:val="000E57FF"/>
    <w:rsid w:val="000F12CA"/>
    <w:rsid w:val="000F2684"/>
    <w:rsid w:val="000F7DC9"/>
    <w:rsid w:val="001014F6"/>
    <w:rsid w:val="001062DC"/>
    <w:rsid w:val="0011226C"/>
    <w:rsid w:val="00113BC9"/>
    <w:rsid w:val="00117B32"/>
    <w:rsid w:val="00122665"/>
    <w:rsid w:val="00122766"/>
    <w:rsid w:val="00125EC3"/>
    <w:rsid w:val="00127B59"/>
    <w:rsid w:val="00131316"/>
    <w:rsid w:val="00132D51"/>
    <w:rsid w:val="00135E9D"/>
    <w:rsid w:val="001379D8"/>
    <w:rsid w:val="00145FA5"/>
    <w:rsid w:val="00154CFE"/>
    <w:rsid w:val="0015702C"/>
    <w:rsid w:val="001601C0"/>
    <w:rsid w:val="001604A2"/>
    <w:rsid w:val="001638E4"/>
    <w:rsid w:val="00174ED5"/>
    <w:rsid w:val="001818C3"/>
    <w:rsid w:val="00193BAA"/>
    <w:rsid w:val="001B3921"/>
    <w:rsid w:val="001B3F8C"/>
    <w:rsid w:val="001B7F3D"/>
    <w:rsid w:val="001C0B7D"/>
    <w:rsid w:val="001C133B"/>
    <w:rsid w:val="001C283F"/>
    <w:rsid w:val="001D0306"/>
    <w:rsid w:val="001D1CB5"/>
    <w:rsid w:val="001D21DB"/>
    <w:rsid w:val="001E5F76"/>
    <w:rsid w:val="001E6442"/>
    <w:rsid w:val="001F740C"/>
    <w:rsid w:val="00200C8D"/>
    <w:rsid w:val="002033DA"/>
    <w:rsid w:val="00206800"/>
    <w:rsid w:val="00211AF6"/>
    <w:rsid w:val="002151B1"/>
    <w:rsid w:val="00220A87"/>
    <w:rsid w:val="00221EF8"/>
    <w:rsid w:val="00227EB2"/>
    <w:rsid w:val="00236856"/>
    <w:rsid w:val="00242FCA"/>
    <w:rsid w:val="002436EC"/>
    <w:rsid w:val="00245CE6"/>
    <w:rsid w:val="00245DA0"/>
    <w:rsid w:val="00246C40"/>
    <w:rsid w:val="00257513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2DFE"/>
    <w:rsid w:val="002954EB"/>
    <w:rsid w:val="002975BB"/>
    <w:rsid w:val="002A23DD"/>
    <w:rsid w:val="002A528C"/>
    <w:rsid w:val="002A6790"/>
    <w:rsid w:val="002C00EB"/>
    <w:rsid w:val="002C0734"/>
    <w:rsid w:val="002C2CAA"/>
    <w:rsid w:val="002C6A4E"/>
    <w:rsid w:val="002D359F"/>
    <w:rsid w:val="002D42F1"/>
    <w:rsid w:val="002D72D9"/>
    <w:rsid w:val="002E435F"/>
    <w:rsid w:val="002E7FC3"/>
    <w:rsid w:val="002F06E9"/>
    <w:rsid w:val="002F197E"/>
    <w:rsid w:val="002F46A5"/>
    <w:rsid w:val="002F6B72"/>
    <w:rsid w:val="00303712"/>
    <w:rsid w:val="003040CE"/>
    <w:rsid w:val="00307DEC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649"/>
    <w:rsid w:val="00327A67"/>
    <w:rsid w:val="00333F7F"/>
    <w:rsid w:val="003364A1"/>
    <w:rsid w:val="003414CF"/>
    <w:rsid w:val="00344B57"/>
    <w:rsid w:val="00351868"/>
    <w:rsid w:val="00355B87"/>
    <w:rsid w:val="0036430A"/>
    <w:rsid w:val="00366C82"/>
    <w:rsid w:val="00377078"/>
    <w:rsid w:val="00381734"/>
    <w:rsid w:val="00385D68"/>
    <w:rsid w:val="00386451"/>
    <w:rsid w:val="00386DD4"/>
    <w:rsid w:val="00387C62"/>
    <w:rsid w:val="003979FE"/>
    <w:rsid w:val="00397B54"/>
    <w:rsid w:val="003A32E4"/>
    <w:rsid w:val="003A44F1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1F57"/>
    <w:rsid w:val="003D33C2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12D8"/>
    <w:rsid w:val="0040372A"/>
    <w:rsid w:val="00404EC3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8F9"/>
    <w:rsid w:val="00441D33"/>
    <w:rsid w:val="004428A5"/>
    <w:rsid w:val="00454D51"/>
    <w:rsid w:val="004573EE"/>
    <w:rsid w:val="0046615B"/>
    <w:rsid w:val="00470AD4"/>
    <w:rsid w:val="00473FC9"/>
    <w:rsid w:val="004810CD"/>
    <w:rsid w:val="00482385"/>
    <w:rsid w:val="0048324E"/>
    <w:rsid w:val="00490D85"/>
    <w:rsid w:val="004935B2"/>
    <w:rsid w:val="004953D0"/>
    <w:rsid w:val="004A2797"/>
    <w:rsid w:val="004A37BB"/>
    <w:rsid w:val="004B2FA3"/>
    <w:rsid w:val="004B3FDA"/>
    <w:rsid w:val="004B732E"/>
    <w:rsid w:val="004C312B"/>
    <w:rsid w:val="004C359E"/>
    <w:rsid w:val="004C7EE5"/>
    <w:rsid w:val="004D4022"/>
    <w:rsid w:val="004E3941"/>
    <w:rsid w:val="004E4084"/>
    <w:rsid w:val="004E7D69"/>
    <w:rsid w:val="004E7FB5"/>
    <w:rsid w:val="004F3A0F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50140"/>
    <w:rsid w:val="00565C41"/>
    <w:rsid w:val="00567D1E"/>
    <w:rsid w:val="00572D28"/>
    <w:rsid w:val="00574C58"/>
    <w:rsid w:val="00595FAB"/>
    <w:rsid w:val="005A20E1"/>
    <w:rsid w:val="005A2112"/>
    <w:rsid w:val="005A45E1"/>
    <w:rsid w:val="005B4C9C"/>
    <w:rsid w:val="005C44D7"/>
    <w:rsid w:val="005C7BD1"/>
    <w:rsid w:val="005D422A"/>
    <w:rsid w:val="005E02AF"/>
    <w:rsid w:val="005E3725"/>
    <w:rsid w:val="005E6DEE"/>
    <w:rsid w:val="005F747D"/>
    <w:rsid w:val="005F7A49"/>
    <w:rsid w:val="006000F9"/>
    <w:rsid w:val="00601156"/>
    <w:rsid w:val="0060196C"/>
    <w:rsid w:val="00604CE3"/>
    <w:rsid w:val="0060519B"/>
    <w:rsid w:val="00605E12"/>
    <w:rsid w:val="00614132"/>
    <w:rsid w:val="00615CBE"/>
    <w:rsid w:val="00617F80"/>
    <w:rsid w:val="00620937"/>
    <w:rsid w:val="006219FD"/>
    <w:rsid w:val="00623075"/>
    <w:rsid w:val="00624750"/>
    <w:rsid w:val="00624799"/>
    <w:rsid w:val="0062567B"/>
    <w:rsid w:val="00627228"/>
    <w:rsid w:val="00644FE7"/>
    <w:rsid w:val="006466AB"/>
    <w:rsid w:val="006470A2"/>
    <w:rsid w:val="00647242"/>
    <w:rsid w:val="00651D76"/>
    <w:rsid w:val="0066143A"/>
    <w:rsid w:val="00662CAD"/>
    <w:rsid w:val="0066547F"/>
    <w:rsid w:val="00674EB9"/>
    <w:rsid w:val="00681C05"/>
    <w:rsid w:val="00685982"/>
    <w:rsid w:val="006861A5"/>
    <w:rsid w:val="00686EA5"/>
    <w:rsid w:val="0068773B"/>
    <w:rsid w:val="006908EF"/>
    <w:rsid w:val="00691B92"/>
    <w:rsid w:val="006951B4"/>
    <w:rsid w:val="006965FB"/>
    <w:rsid w:val="00696902"/>
    <w:rsid w:val="006A7BD8"/>
    <w:rsid w:val="006B0D46"/>
    <w:rsid w:val="006B67AF"/>
    <w:rsid w:val="006C06F8"/>
    <w:rsid w:val="006C359C"/>
    <w:rsid w:val="006C7040"/>
    <w:rsid w:val="006D195A"/>
    <w:rsid w:val="006D6136"/>
    <w:rsid w:val="006D66A0"/>
    <w:rsid w:val="006E21D8"/>
    <w:rsid w:val="006F30A5"/>
    <w:rsid w:val="006F6F54"/>
    <w:rsid w:val="007013A5"/>
    <w:rsid w:val="00705873"/>
    <w:rsid w:val="007123A2"/>
    <w:rsid w:val="007128C7"/>
    <w:rsid w:val="007131A7"/>
    <w:rsid w:val="007204D3"/>
    <w:rsid w:val="00723BB9"/>
    <w:rsid w:val="0072667C"/>
    <w:rsid w:val="00727730"/>
    <w:rsid w:val="007315C4"/>
    <w:rsid w:val="00735DB1"/>
    <w:rsid w:val="007431A9"/>
    <w:rsid w:val="007508BA"/>
    <w:rsid w:val="007508C3"/>
    <w:rsid w:val="00755966"/>
    <w:rsid w:val="00763D44"/>
    <w:rsid w:val="0077203E"/>
    <w:rsid w:val="007729DF"/>
    <w:rsid w:val="00780A5D"/>
    <w:rsid w:val="007844F4"/>
    <w:rsid w:val="00784A72"/>
    <w:rsid w:val="007860ED"/>
    <w:rsid w:val="0079448A"/>
    <w:rsid w:val="007953A5"/>
    <w:rsid w:val="00795654"/>
    <w:rsid w:val="007A1824"/>
    <w:rsid w:val="007A6392"/>
    <w:rsid w:val="007A765F"/>
    <w:rsid w:val="007B3129"/>
    <w:rsid w:val="007B35CE"/>
    <w:rsid w:val="007B4933"/>
    <w:rsid w:val="007B653F"/>
    <w:rsid w:val="007C019D"/>
    <w:rsid w:val="007C18C6"/>
    <w:rsid w:val="007C4928"/>
    <w:rsid w:val="007C4CA0"/>
    <w:rsid w:val="007C74D5"/>
    <w:rsid w:val="007D6F01"/>
    <w:rsid w:val="007D743F"/>
    <w:rsid w:val="007D7ACA"/>
    <w:rsid w:val="007E696E"/>
    <w:rsid w:val="007F0DA4"/>
    <w:rsid w:val="007F33B8"/>
    <w:rsid w:val="007F367D"/>
    <w:rsid w:val="007F7069"/>
    <w:rsid w:val="008013E5"/>
    <w:rsid w:val="00804E4B"/>
    <w:rsid w:val="0080663F"/>
    <w:rsid w:val="008109C2"/>
    <w:rsid w:val="008130D5"/>
    <w:rsid w:val="00813ABA"/>
    <w:rsid w:val="008208D4"/>
    <w:rsid w:val="00823CF7"/>
    <w:rsid w:val="008250FB"/>
    <w:rsid w:val="0082592A"/>
    <w:rsid w:val="00825C25"/>
    <w:rsid w:val="00831415"/>
    <w:rsid w:val="008328CC"/>
    <w:rsid w:val="008330DA"/>
    <w:rsid w:val="008330DD"/>
    <w:rsid w:val="00834D72"/>
    <w:rsid w:val="00835602"/>
    <w:rsid w:val="0084172C"/>
    <w:rsid w:val="0084298C"/>
    <w:rsid w:val="00842F38"/>
    <w:rsid w:val="00845DD4"/>
    <w:rsid w:val="00850178"/>
    <w:rsid w:val="008525F4"/>
    <w:rsid w:val="00852FFA"/>
    <w:rsid w:val="00856560"/>
    <w:rsid w:val="00860DB2"/>
    <w:rsid w:val="00862F78"/>
    <w:rsid w:val="00872264"/>
    <w:rsid w:val="00872C33"/>
    <w:rsid w:val="00873126"/>
    <w:rsid w:val="00876585"/>
    <w:rsid w:val="00880C42"/>
    <w:rsid w:val="0088770E"/>
    <w:rsid w:val="00891886"/>
    <w:rsid w:val="00891FC2"/>
    <w:rsid w:val="00892EAE"/>
    <w:rsid w:val="00896294"/>
    <w:rsid w:val="008A4C80"/>
    <w:rsid w:val="008B4E48"/>
    <w:rsid w:val="008B5588"/>
    <w:rsid w:val="008C11F3"/>
    <w:rsid w:val="008C274D"/>
    <w:rsid w:val="008D133E"/>
    <w:rsid w:val="008D7844"/>
    <w:rsid w:val="008E14C9"/>
    <w:rsid w:val="008E4026"/>
    <w:rsid w:val="008E406E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260B8"/>
    <w:rsid w:val="00933C7E"/>
    <w:rsid w:val="00941C18"/>
    <w:rsid w:val="00954BE3"/>
    <w:rsid w:val="00962E9D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90E00"/>
    <w:rsid w:val="00997187"/>
    <w:rsid w:val="009A4C0E"/>
    <w:rsid w:val="009A5D44"/>
    <w:rsid w:val="009B4A78"/>
    <w:rsid w:val="009B6EC7"/>
    <w:rsid w:val="009C5BD1"/>
    <w:rsid w:val="009C675D"/>
    <w:rsid w:val="009D2E52"/>
    <w:rsid w:val="009D35A6"/>
    <w:rsid w:val="009D40FD"/>
    <w:rsid w:val="009D505D"/>
    <w:rsid w:val="009D555D"/>
    <w:rsid w:val="009D710D"/>
    <w:rsid w:val="009E4C33"/>
    <w:rsid w:val="009F131C"/>
    <w:rsid w:val="009F2452"/>
    <w:rsid w:val="009F44ED"/>
    <w:rsid w:val="009F7A31"/>
    <w:rsid w:val="00A002D3"/>
    <w:rsid w:val="00A008D3"/>
    <w:rsid w:val="00A02DC9"/>
    <w:rsid w:val="00A04A26"/>
    <w:rsid w:val="00A0586D"/>
    <w:rsid w:val="00A0643F"/>
    <w:rsid w:val="00A12390"/>
    <w:rsid w:val="00A159B5"/>
    <w:rsid w:val="00A222BA"/>
    <w:rsid w:val="00A23E05"/>
    <w:rsid w:val="00A240D6"/>
    <w:rsid w:val="00A24FB7"/>
    <w:rsid w:val="00A26D2B"/>
    <w:rsid w:val="00A26ED3"/>
    <w:rsid w:val="00A272EA"/>
    <w:rsid w:val="00A31C24"/>
    <w:rsid w:val="00A35CFB"/>
    <w:rsid w:val="00A370AC"/>
    <w:rsid w:val="00A46E86"/>
    <w:rsid w:val="00A47C33"/>
    <w:rsid w:val="00A537AD"/>
    <w:rsid w:val="00A5546A"/>
    <w:rsid w:val="00A56360"/>
    <w:rsid w:val="00A64208"/>
    <w:rsid w:val="00A65982"/>
    <w:rsid w:val="00A65BE9"/>
    <w:rsid w:val="00A71A59"/>
    <w:rsid w:val="00A71BE4"/>
    <w:rsid w:val="00A74BD8"/>
    <w:rsid w:val="00A764DE"/>
    <w:rsid w:val="00A801BF"/>
    <w:rsid w:val="00A81B45"/>
    <w:rsid w:val="00A843D9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D33C3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1703"/>
    <w:rsid w:val="00B42382"/>
    <w:rsid w:val="00B44D27"/>
    <w:rsid w:val="00B46756"/>
    <w:rsid w:val="00B50000"/>
    <w:rsid w:val="00B5051F"/>
    <w:rsid w:val="00B52B86"/>
    <w:rsid w:val="00B56020"/>
    <w:rsid w:val="00B5726F"/>
    <w:rsid w:val="00B66788"/>
    <w:rsid w:val="00B67897"/>
    <w:rsid w:val="00B70771"/>
    <w:rsid w:val="00B746D5"/>
    <w:rsid w:val="00B75271"/>
    <w:rsid w:val="00B75835"/>
    <w:rsid w:val="00B808E6"/>
    <w:rsid w:val="00B81CF2"/>
    <w:rsid w:val="00B83DE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D40D0"/>
    <w:rsid w:val="00BE29DC"/>
    <w:rsid w:val="00BE6860"/>
    <w:rsid w:val="00BE79E8"/>
    <w:rsid w:val="00BE7B17"/>
    <w:rsid w:val="00BF0518"/>
    <w:rsid w:val="00BF0F66"/>
    <w:rsid w:val="00BF4078"/>
    <w:rsid w:val="00BF5B03"/>
    <w:rsid w:val="00BF666E"/>
    <w:rsid w:val="00BF7C16"/>
    <w:rsid w:val="00C005A1"/>
    <w:rsid w:val="00C04EA7"/>
    <w:rsid w:val="00C05CB7"/>
    <w:rsid w:val="00C06CB3"/>
    <w:rsid w:val="00C07E54"/>
    <w:rsid w:val="00C10B0F"/>
    <w:rsid w:val="00C144B8"/>
    <w:rsid w:val="00C1722F"/>
    <w:rsid w:val="00C21814"/>
    <w:rsid w:val="00C21BD2"/>
    <w:rsid w:val="00C27558"/>
    <w:rsid w:val="00C32DBF"/>
    <w:rsid w:val="00C3563B"/>
    <w:rsid w:val="00C44231"/>
    <w:rsid w:val="00C45F33"/>
    <w:rsid w:val="00C47DBE"/>
    <w:rsid w:val="00C517CB"/>
    <w:rsid w:val="00C65061"/>
    <w:rsid w:val="00C656A0"/>
    <w:rsid w:val="00C808AB"/>
    <w:rsid w:val="00C818DE"/>
    <w:rsid w:val="00C85E63"/>
    <w:rsid w:val="00C8603C"/>
    <w:rsid w:val="00C92A0B"/>
    <w:rsid w:val="00C92A0F"/>
    <w:rsid w:val="00C95106"/>
    <w:rsid w:val="00CA241D"/>
    <w:rsid w:val="00CA3359"/>
    <w:rsid w:val="00CA6A3C"/>
    <w:rsid w:val="00CA6E59"/>
    <w:rsid w:val="00CA769C"/>
    <w:rsid w:val="00CA7BDA"/>
    <w:rsid w:val="00CB128E"/>
    <w:rsid w:val="00CB55EB"/>
    <w:rsid w:val="00CB67D8"/>
    <w:rsid w:val="00CB78F2"/>
    <w:rsid w:val="00CC2F30"/>
    <w:rsid w:val="00CC524B"/>
    <w:rsid w:val="00CC7738"/>
    <w:rsid w:val="00CD02D8"/>
    <w:rsid w:val="00CD754B"/>
    <w:rsid w:val="00CD7D33"/>
    <w:rsid w:val="00CE2BDB"/>
    <w:rsid w:val="00CE3F71"/>
    <w:rsid w:val="00CE7837"/>
    <w:rsid w:val="00CE7886"/>
    <w:rsid w:val="00CF1354"/>
    <w:rsid w:val="00CF1B98"/>
    <w:rsid w:val="00D00C00"/>
    <w:rsid w:val="00D07D29"/>
    <w:rsid w:val="00D12DAA"/>
    <w:rsid w:val="00D22594"/>
    <w:rsid w:val="00D35D2F"/>
    <w:rsid w:val="00D40102"/>
    <w:rsid w:val="00D4116C"/>
    <w:rsid w:val="00D45ACD"/>
    <w:rsid w:val="00D47FAD"/>
    <w:rsid w:val="00D76515"/>
    <w:rsid w:val="00D843A0"/>
    <w:rsid w:val="00D85745"/>
    <w:rsid w:val="00D86870"/>
    <w:rsid w:val="00D9398B"/>
    <w:rsid w:val="00DA50FA"/>
    <w:rsid w:val="00DA5908"/>
    <w:rsid w:val="00DC364C"/>
    <w:rsid w:val="00DC4471"/>
    <w:rsid w:val="00DC45F2"/>
    <w:rsid w:val="00DD1E60"/>
    <w:rsid w:val="00DD4CAF"/>
    <w:rsid w:val="00DE1ACC"/>
    <w:rsid w:val="00DE1AEF"/>
    <w:rsid w:val="00DF189B"/>
    <w:rsid w:val="00DF53AD"/>
    <w:rsid w:val="00DF53B9"/>
    <w:rsid w:val="00DF5C55"/>
    <w:rsid w:val="00DF5DDF"/>
    <w:rsid w:val="00DF7A47"/>
    <w:rsid w:val="00E01025"/>
    <w:rsid w:val="00E0449A"/>
    <w:rsid w:val="00E10B0C"/>
    <w:rsid w:val="00E170FC"/>
    <w:rsid w:val="00E1732A"/>
    <w:rsid w:val="00E202E8"/>
    <w:rsid w:val="00E2262E"/>
    <w:rsid w:val="00E46FB5"/>
    <w:rsid w:val="00E50895"/>
    <w:rsid w:val="00E50DCF"/>
    <w:rsid w:val="00E53153"/>
    <w:rsid w:val="00E53AC5"/>
    <w:rsid w:val="00E57033"/>
    <w:rsid w:val="00E66188"/>
    <w:rsid w:val="00E673BB"/>
    <w:rsid w:val="00E71B4C"/>
    <w:rsid w:val="00E7212E"/>
    <w:rsid w:val="00E919D8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EF7C45"/>
    <w:rsid w:val="00F05758"/>
    <w:rsid w:val="00F103C2"/>
    <w:rsid w:val="00F15231"/>
    <w:rsid w:val="00F17459"/>
    <w:rsid w:val="00F20479"/>
    <w:rsid w:val="00F2189D"/>
    <w:rsid w:val="00F26F1A"/>
    <w:rsid w:val="00F3405A"/>
    <w:rsid w:val="00F42F6A"/>
    <w:rsid w:val="00F56347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485"/>
    <w:rsid w:val="00F96C97"/>
    <w:rsid w:val="00FA3A42"/>
    <w:rsid w:val="00FB25CA"/>
    <w:rsid w:val="00FB2F2B"/>
    <w:rsid w:val="00FB353D"/>
    <w:rsid w:val="00FB6A71"/>
    <w:rsid w:val="00FB7C21"/>
    <w:rsid w:val="00FC0E64"/>
    <w:rsid w:val="00FD02BA"/>
    <w:rsid w:val="00FD15B2"/>
    <w:rsid w:val="00FE2EA1"/>
    <w:rsid w:val="00FE30AD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54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eastAsia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customStyle="1" w:styleId="fontstyle01">
    <w:name w:val="fontstyle01"/>
    <w:basedOn w:val="a0"/>
    <w:rsid w:val="00E5315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53153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5315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605E1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07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0BF19-ADB9-4DF7-9590-6AA0BFF6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0</TotalTime>
  <Pages>9</Pages>
  <Words>484</Words>
  <Characters>2760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Говорадло Дар`я Олегівна</dc:creator>
  <cp:lastModifiedBy>Dani Kirii</cp:lastModifiedBy>
  <cp:revision>2</cp:revision>
  <cp:lastPrinted>2022-09-26T20:31:00Z</cp:lastPrinted>
  <dcterms:created xsi:type="dcterms:W3CDTF">2023-03-14T16:01:00Z</dcterms:created>
  <dcterms:modified xsi:type="dcterms:W3CDTF">2023-03-14T16:01:00Z</dcterms:modified>
</cp:coreProperties>
</file>